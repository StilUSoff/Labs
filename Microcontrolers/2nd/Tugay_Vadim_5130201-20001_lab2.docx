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074B21D1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D7255A" w:rsidRPr="00D7255A">
        <w:rPr>
          <w:rFonts w:ascii="Times New Roman" w:hAnsi="Times New Roman"/>
          <w:sz w:val="28"/>
          <w:szCs w:val="28"/>
        </w:rPr>
        <w:t>2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59D73186" w:rsidR="00543132" w:rsidRPr="00543132" w:rsidRDefault="00D7255A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543132" w:rsidRPr="005431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43132" w:rsidRPr="00543132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543132" w:rsidRPr="00543132">
        <w:rPr>
          <w:rFonts w:ascii="Times New Roman" w:hAnsi="Times New Roman" w:cs="Times New Roman"/>
          <w:sz w:val="28"/>
          <w:szCs w:val="28"/>
        </w:rPr>
        <w:t xml:space="preserve"> μVision5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C00C71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0F1700CE" w14:textId="47203FBB" w:rsidR="00C00C71" w:rsidRPr="00543132" w:rsidRDefault="00C00C71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Работа с осциллографом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7A6A42CE" w14:textId="33D21041" w:rsidR="00543132" w:rsidRPr="00C00C71" w:rsidRDefault="00543132" w:rsidP="00C00C71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09578105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>Ознакомление с основными приемами работы с документацией при составлении программ для микроконтроллеров. Приобретение навыков работы с осциллографом и оценочной платой MCBSTM32F200 в качестве измерительного генератора.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3F348CF1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Используя библиотеки </w:t>
      </w:r>
      <w:proofErr w:type="spellStart"/>
      <w:r w:rsidR="00B9553C" w:rsidRPr="00B9553C">
        <w:rPr>
          <w:rFonts w:ascii="Times New Roman" w:hAnsi="Times New Roman" w:cs="Times New Roman"/>
          <w:bCs/>
          <w:sz w:val="28"/>
          <w:szCs w:val="28"/>
        </w:rPr>
        <w:t>Keil</w:t>
      </w:r>
      <w:proofErr w:type="spellEnd"/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 STM32F200, которая включает и выключает светодиод</w:t>
      </w:r>
      <w:r w:rsidR="0074384F" w:rsidRPr="00B955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2C3C3E25" w14:textId="06D644E8" w:rsidR="00BA5FB7" w:rsidRDefault="001B09AC" w:rsidP="00C00C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00C71" w:rsidRPr="00C00C71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="00C00C71" w:rsidRPr="00C00C71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="00C00C71" w:rsidRPr="00C00C71">
        <w:rPr>
          <w:rFonts w:ascii="Times New Roman" w:hAnsi="Times New Roman" w:cs="Times New Roman"/>
          <w:sz w:val="28"/>
          <w:szCs w:val="28"/>
        </w:rPr>
        <w:t xml:space="preserve"> выполняется цикл на 2 миллиона итераций, это позволяет установить промежуток времени между действиями над светодиодом. Изначально светодиод загорается и гаснет с одинаковым промежутком  времени. В дальнейшем промежуток между затуханием и включением был увеличен в три раза.</w:t>
      </w:r>
    </w:p>
    <w:p w14:paraId="3CB84907" w14:textId="581C0917" w:rsidR="00C00C71" w:rsidRDefault="00C00C71" w:rsidP="00C00C7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D79BC" w14:textId="0CE9E6A9" w:rsidR="00C00C71" w:rsidRPr="00543132" w:rsidRDefault="00C00C71" w:rsidP="00C00C71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r w:rsidRPr="00C00C71">
        <w:rPr>
          <w:rFonts w:ascii="Times New Roman" w:hAnsi="Times New Roman" w:cs="Times New Roman"/>
          <w:b/>
          <w:bCs/>
          <w:sz w:val="28"/>
          <w:szCs w:val="28"/>
        </w:rPr>
        <w:t>осциллографом</w:t>
      </w:r>
    </w:p>
    <w:p w14:paraId="7CB13DC6" w14:textId="77777777" w:rsidR="00AA10B8" w:rsidRPr="00AA10B8" w:rsidRDefault="00C00C71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00C71">
        <w:rPr>
          <w:rFonts w:ascii="Times New Roman" w:hAnsi="Times New Roman" w:cs="Times New Roman"/>
          <w:sz w:val="28"/>
          <w:szCs w:val="28"/>
        </w:rPr>
        <w:t xml:space="preserve">Для измерения </w:t>
      </w:r>
      <w:r w:rsidR="00AA10B8" w:rsidRPr="00AA10B8">
        <w:rPr>
          <w:rFonts w:ascii="Times New Roman" w:hAnsi="Times New Roman" w:cs="Times New Roman"/>
          <w:sz w:val="28"/>
          <w:szCs w:val="28"/>
        </w:rPr>
        <w:t xml:space="preserve">ширины положительного и отрицательного </w:t>
      </w:r>
    </w:p>
    <w:p w14:paraId="3C4B6798" w14:textId="6163E0D8" w:rsidR="00C00C71" w:rsidRDefault="00AA10B8" w:rsidP="00AA10B8">
      <w:pPr>
        <w:pStyle w:val="Standard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A10B8">
        <w:rPr>
          <w:rFonts w:ascii="Times New Roman" w:hAnsi="Times New Roman" w:cs="Times New Roman"/>
          <w:sz w:val="28"/>
          <w:szCs w:val="28"/>
        </w:rPr>
        <w:t>уровня (TВКЛ) сигнала с ШИМ/прямоугольного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C71" w:rsidRPr="00C00C71">
        <w:rPr>
          <w:rFonts w:ascii="Times New Roman" w:hAnsi="Times New Roman" w:cs="Times New Roman"/>
          <w:sz w:val="28"/>
          <w:szCs w:val="28"/>
        </w:rPr>
        <w:t>был получен снимок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C71" w:rsidRPr="00C00C71">
        <w:rPr>
          <w:rFonts w:ascii="Times New Roman" w:hAnsi="Times New Roman" w:cs="Times New Roman"/>
          <w:sz w:val="28"/>
          <w:szCs w:val="28"/>
        </w:rPr>
        <w:t>(</w:t>
      </w:r>
      <w:r w:rsidR="00C00C71">
        <w:rPr>
          <w:rFonts w:ascii="Times New Roman" w:hAnsi="Times New Roman" w:cs="Times New Roman"/>
          <w:sz w:val="28"/>
          <w:szCs w:val="28"/>
        </w:rPr>
        <w:t>См.  Р</w:t>
      </w:r>
      <w:r w:rsidR="00C00C71" w:rsidRPr="00C00C71">
        <w:rPr>
          <w:rFonts w:ascii="Times New Roman" w:hAnsi="Times New Roman" w:cs="Times New Roman"/>
          <w:sz w:val="28"/>
          <w:szCs w:val="28"/>
        </w:rPr>
        <w:t>ис</w:t>
      </w:r>
      <w:r w:rsidR="00C00C71">
        <w:rPr>
          <w:rFonts w:ascii="Times New Roman" w:hAnsi="Times New Roman" w:cs="Times New Roman"/>
          <w:sz w:val="28"/>
          <w:szCs w:val="28"/>
        </w:rPr>
        <w:t xml:space="preserve">унок </w:t>
      </w:r>
      <w:r w:rsidR="00C00C71" w:rsidRPr="00C00C71">
        <w:rPr>
          <w:rFonts w:ascii="Times New Roman" w:hAnsi="Times New Roman" w:cs="Times New Roman"/>
          <w:sz w:val="28"/>
          <w:szCs w:val="28"/>
        </w:rPr>
        <w:t>1).</w:t>
      </w:r>
      <w:r w:rsidR="00C00C71">
        <w:rPr>
          <w:rFonts w:ascii="Times New Roman" w:hAnsi="Times New Roman" w:cs="Times New Roman"/>
          <w:sz w:val="28"/>
          <w:szCs w:val="28"/>
        </w:rPr>
        <w:t xml:space="preserve"> </w:t>
      </w:r>
      <w:r w:rsidR="00C00C71" w:rsidRPr="00C00C71">
        <w:rPr>
          <w:rFonts w:ascii="Times New Roman" w:hAnsi="Times New Roman" w:cs="Times New Roman"/>
          <w:sz w:val="28"/>
          <w:szCs w:val="28"/>
        </w:rPr>
        <w:t>Размах сигнала = 1.6 * 2 = 3.2В;</w:t>
      </w:r>
      <w:r w:rsidR="00C00C71">
        <w:rPr>
          <w:rFonts w:ascii="Times New Roman" w:hAnsi="Times New Roman" w:cs="Times New Roman"/>
          <w:sz w:val="28"/>
          <w:szCs w:val="28"/>
        </w:rPr>
        <w:t xml:space="preserve"> </w:t>
      </w:r>
      <w:r w:rsidR="00C00C71" w:rsidRPr="00C00C71">
        <w:rPr>
          <w:rFonts w:ascii="Times New Roman" w:hAnsi="Times New Roman" w:cs="Times New Roman"/>
          <w:sz w:val="28"/>
          <w:szCs w:val="28"/>
        </w:rPr>
        <w:t>Период сигнала = 1.6с;</w:t>
      </w:r>
      <w:r w:rsidR="00C00C71">
        <w:rPr>
          <w:rFonts w:ascii="Times New Roman" w:hAnsi="Times New Roman" w:cs="Times New Roman"/>
          <w:sz w:val="28"/>
          <w:szCs w:val="28"/>
        </w:rPr>
        <w:t xml:space="preserve"> </w:t>
      </w:r>
      <w:r w:rsidR="00C00C71" w:rsidRPr="00C00C71">
        <w:rPr>
          <w:rFonts w:ascii="Times New Roman" w:hAnsi="Times New Roman" w:cs="Times New Roman"/>
          <w:sz w:val="28"/>
          <w:szCs w:val="28"/>
        </w:rPr>
        <w:t>Частота сигнала = 1/1.6 = 0.625с.</w:t>
      </w:r>
      <w:r w:rsidR="00C00C71" w:rsidRPr="00C00C7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E28C9DD" w14:textId="24E690BD" w:rsidR="00BA5FB7" w:rsidRPr="00C00C71" w:rsidRDefault="00C00C71" w:rsidP="00C00C7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D5488C" wp14:editId="74A6C686">
            <wp:extent cx="3677055" cy="2033080"/>
            <wp:effectExtent l="0" t="0" r="0" b="0"/>
            <wp:docPr id="391447675" name="Изображение1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7675" name="Изображение1" descr="A screen shot of a computer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637" cy="20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4FC" w14:textId="28E27972" w:rsidR="00C00C71" w:rsidRDefault="00F40B44" w:rsidP="00C00C71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 w:rsidR="00C00C71" w:rsidRPr="00C00C71">
        <w:rPr>
          <w:rFonts w:ascii="Times New Roman" w:hAnsi="Times New Roman"/>
          <w:sz w:val="20"/>
          <w:szCs w:val="20"/>
        </w:rPr>
        <w:t>1</w:t>
      </w:r>
    </w:p>
    <w:p w14:paraId="406DBB2B" w14:textId="6B568AAC" w:rsidR="00AA10B8" w:rsidRPr="00AA10B8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Снимок </w:t>
      </w:r>
      <w:r w:rsidRPr="00AA10B8">
        <w:rPr>
          <w:rFonts w:ascii="Times New Roman" w:hAnsi="Times New Roman" w:cs="Times New Roman"/>
          <w:sz w:val="20"/>
          <w:szCs w:val="20"/>
        </w:rPr>
        <w:t>нескольких тактов сигнала</w:t>
      </w:r>
    </w:p>
    <w:p w14:paraId="10887FF0" w14:textId="5A59AB70" w:rsidR="00060DEA" w:rsidRDefault="00060DEA" w:rsidP="00060DE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060DEA">
        <w:rPr>
          <w:rFonts w:ascii="Times New Roman" w:hAnsi="Times New Roman" w:cs="Times New Roman"/>
          <w:sz w:val="28"/>
          <w:szCs w:val="28"/>
        </w:rPr>
        <w:t xml:space="preserve">Рисунка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0D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ш</w:t>
      </w:r>
      <w:r w:rsidRPr="00060DEA">
        <w:rPr>
          <w:rFonts w:ascii="Times New Roman" w:hAnsi="Times New Roman" w:cs="Times New Roman"/>
          <w:noProof/>
          <w:sz w:val="28"/>
          <w:szCs w:val="28"/>
        </w:rPr>
        <w:t xml:space="preserve">ирина  положительного уровня — 0.8 деления: 0.8 *1с = 0.8с; </w:t>
      </w:r>
      <w:r>
        <w:rPr>
          <w:rFonts w:ascii="Times New Roman" w:hAnsi="Times New Roman" w:cs="Times New Roman"/>
          <w:noProof/>
          <w:sz w:val="28"/>
          <w:szCs w:val="28"/>
        </w:rPr>
        <w:t>ш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ирина  отрицательно уровня — 0.8 деления: 0.8 *1с = 0.8с;</w:t>
      </w:r>
    </w:p>
    <w:p w14:paraId="4CBE3C42" w14:textId="2C41E61D" w:rsidR="00A72D70" w:rsidRDefault="00060DEA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60DEA">
        <w:rPr>
          <w:rFonts w:ascii="Times New Roman" w:hAnsi="Times New Roman" w:cs="Times New Roman"/>
          <w:noProof/>
          <w:sz w:val="28"/>
          <w:szCs w:val="28"/>
        </w:rPr>
        <w:t>Широтно-импульсная модуляция (ШИМ) является типичным методом, используемым для управления мощностью аналоговых схем (или электрических приборов) с целью получения специфических периодов включения и выключения за счет изменения ширины импульса.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Период ШИМ  = 1.6c.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60DEA">
        <w:rPr>
          <w:rFonts w:ascii="Times New Roman" w:hAnsi="Times New Roman" w:cs="Times New Roman"/>
          <w:noProof/>
          <w:sz w:val="28"/>
          <w:szCs w:val="28"/>
        </w:rPr>
        <w:t>Коэффициент заполнения = 0.8/1.6 = 1/2. Коэффициент заполнения равен 50%, тогда время состояния “включено” равно времени состояния “выключено”.</w:t>
      </w:r>
    </w:p>
    <w:p w14:paraId="05636D29" w14:textId="299BBA2C" w:rsidR="00A72D70" w:rsidRDefault="00A72D70" w:rsidP="00A72D70">
      <w:pPr>
        <w:pStyle w:val="Standard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времени нарастания формы волны</w:t>
      </w:r>
      <w:r w:rsidRPr="00C00C71">
        <w:rPr>
          <w:rFonts w:ascii="Times New Roman" w:hAnsi="Times New Roman" w:cs="Times New Roman"/>
          <w:sz w:val="28"/>
          <w:szCs w:val="28"/>
        </w:rPr>
        <w:t xml:space="preserve"> был получен снимок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 Р</w:t>
      </w:r>
      <w:r w:rsidRPr="00C00C71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унок 2</w:t>
      </w:r>
      <w:r w:rsidRPr="00C00C7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0B8" w:rsidRPr="00A72D70">
        <w:rPr>
          <w:rFonts w:ascii="Times New Roman" w:hAnsi="Times New Roman" w:cs="Times New Roman"/>
          <w:sz w:val="28"/>
          <w:szCs w:val="28"/>
        </w:rPr>
        <w:t>Время нарастания: время</w:t>
      </w:r>
      <w:r w:rsidR="00AA10B8">
        <w:rPr>
          <w:rFonts w:ascii="Times New Roman" w:hAnsi="Times New Roman" w:cs="Times New Roman"/>
          <w:sz w:val="28"/>
          <w:szCs w:val="28"/>
        </w:rPr>
        <w:t>,</w:t>
      </w:r>
      <w:r w:rsidR="00AA10B8" w:rsidRPr="00A72D70">
        <w:rPr>
          <w:rFonts w:ascii="Times New Roman" w:hAnsi="Times New Roman" w:cs="Times New Roman"/>
          <w:sz w:val="28"/>
          <w:szCs w:val="28"/>
        </w:rPr>
        <w:t xml:space="preserve"> затраченное сигналом на изменение от 10% до 90% его конечной величины во время перехода сигнала от низкого уровня к высокому уровню.</w:t>
      </w:r>
      <w:r w:rsidR="00AA10B8">
        <w:rPr>
          <w:rFonts w:ascii="Times New Roman" w:hAnsi="Times New Roman" w:cs="Times New Roman"/>
          <w:sz w:val="28"/>
          <w:szCs w:val="28"/>
        </w:rPr>
        <w:t xml:space="preserve"> </w:t>
      </w:r>
      <w:r w:rsidR="00AA10B8" w:rsidRPr="00A72D70">
        <w:rPr>
          <w:rFonts w:ascii="Times New Roman" w:hAnsi="Times New Roman" w:cs="Times New Roman"/>
          <w:sz w:val="28"/>
          <w:szCs w:val="28"/>
        </w:rPr>
        <w:t xml:space="preserve">Время нарастания = 1.9*50нс = 95 </w:t>
      </w:r>
      <w:proofErr w:type="spellStart"/>
      <w:r w:rsidR="00AA10B8" w:rsidRPr="00A72D7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AA10B8" w:rsidRPr="00A72D70">
        <w:rPr>
          <w:rFonts w:ascii="Times New Roman" w:hAnsi="Times New Roman" w:cs="Times New Roman"/>
          <w:sz w:val="28"/>
          <w:szCs w:val="28"/>
        </w:rPr>
        <w:t>.</w:t>
      </w:r>
    </w:p>
    <w:p w14:paraId="525F5FB0" w14:textId="155B4E43" w:rsidR="00A72D70" w:rsidRPr="00C00C71" w:rsidRDefault="00A72D70" w:rsidP="00A72D7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D624E6" wp14:editId="5D4ABAEC">
            <wp:extent cx="3754877" cy="2276272"/>
            <wp:effectExtent l="0" t="0" r="4445" b="0"/>
            <wp:docPr id="180894038" name="Изображение3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038" name="Изображение3" descr="A screen shot of a graph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855" cy="23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B9B5" w14:textId="7B822F75" w:rsidR="00A72D70" w:rsidRPr="00C00C71" w:rsidRDefault="00A72D70" w:rsidP="00A72D70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2</w:t>
      </w:r>
    </w:p>
    <w:p w14:paraId="4D6A62F7" w14:textId="058BC97B" w:rsidR="00A72D70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н</w:t>
      </w:r>
      <w:r w:rsidRPr="00A72D70">
        <w:rPr>
          <w:rFonts w:ascii="Times New Roman" w:hAnsi="Times New Roman" w:cs="Times New Roman"/>
          <w:sz w:val="20"/>
          <w:szCs w:val="20"/>
        </w:rPr>
        <w:t>арастани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A72D70">
        <w:rPr>
          <w:rFonts w:ascii="Times New Roman" w:hAnsi="Times New Roman" w:cs="Times New Roman"/>
          <w:sz w:val="20"/>
          <w:szCs w:val="20"/>
        </w:rPr>
        <w:t xml:space="preserve"> формы волны такта сигнала</w:t>
      </w:r>
    </w:p>
    <w:p w14:paraId="5F7FD964" w14:textId="77777777" w:rsid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C13EF" w14:textId="5C415D89" w:rsidR="00AA10B8" w:rsidRP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времени спада формы волны</w:t>
      </w:r>
      <w:r w:rsidRPr="00C00C71">
        <w:rPr>
          <w:rFonts w:ascii="Times New Roman" w:hAnsi="Times New Roman" w:cs="Times New Roman"/>
          <w:sz w:val="28"/>
          <w:szCs w:val="28"/>
        </w:rPr>
        <w:t xml:space="preserve"> был получен снимок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 Р</w:t>
      </w:r>
      <w:r w:rsidRPr="00C00C71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унок 3</w:t>
      </w:r>
      <w:r w:rsidRPr="00C00C7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0B8">
        <w:rPr>
          <w:rFonts w:ascii="Times New Roman" w:hAnsi="Times New Roman" w:cs="Times New Roman"/>
          <w:sz w:val="28"/>
          <w:szCs w:val="28"/>
        </w:rPr>
        <w:t>Время спада: время затраченное сигналом на изменение от 90% до 10% его конечной величины при переходе сигнала от высокого уровня к низкому уровню. Время нарастания = 3.8*50нс = 190 нс.</w:t>
      </w:r>
    </w:p>
    <w:p w14:paraId="383566A8" w14:textId="1E6AED31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71A4387" wp14:editId="268EBDBC">
            <wp:extent cx="4533089" cy="2402732"/>
            <wp:effectExtent l="0" t="0" r="1270" b="0"/>
            <wp:docPr id="452418174" name="Изображение5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8174" name="Изображение5" descr="A screen shot of a graph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567" cy="2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2A9" w14:textId="647D6D96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3</w:t>
      </w:r>
    </w:p>
    <w:p w14:paraId="4263001C" w14:textId="0D3E5A50" w:rsidR="00AA10B8" w:rsidRPr="00AA10B8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спада</w:t>
      </w:r>
      <w:r w:rsidRPr="00A72D70">
        <w:rPr>
          <w:rFonts w:ascii="Times New Roman" w:hAnsi="Times New Roman" w:cs="Times New Roman"/>
          <w:sz w:val="20"/>
          <w:szCs w:val="20"/>
        </w:rPr>
        <w:t xml:space="preserve"> формы волны такта сигнала</w:t>
      </w:r>
    </w:p>
    <w:p w14:paraId="7106E31F" w14:textId="77777777" w:rsid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9D2A9" w14:textId="26F03FE0" w:rsidR="00AA10B8" w:rsidRDefault="00AA10B8" w:rsidP="00AA10B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7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10B8">
        <w:rPr>
          <w:rFonts w:ascii="Times New Roman" w:hAnsi="Times New Roman" w:cs="Times New Roman"/>
          <w:sz w:val="28"/>
          <w:szCs w:val="28"/>
        </w:rPr>
        <w:t>змен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Pr="00AA10B8">
        <w:rPr>
          <w:rFonts w:ascii="Times New Roman" w:hAnsi="Times New Roman" w:cs="Times New Roman"/>
          <w:sz w:val="28"/>
          <w:szCs w:val="28"/>
        </w:rPr>
        <w:t>содержимо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A10B8">
        <w:rPr>
          <w:rFonts w:ascii="Times New Roman" w:hAnsi="Times New Roman" w:cs="Times New Roman"/>
          <w:sz w:val="28"/>
          <w:szCs w:val="28"/>
        </w:rPr>
        <w:t xml:space="preserve"> счетчиков в программе таким образом, чтобы добиться скважности сигнала = </w:t>
      </w:r>
      <w:r>
        <w:rPr>
          <w:rFonts w:ascii="Times New Roman" w:hAnsi="Times New Roman" w:cs="Times New Roman"/>
          <w:sz w:val="28"/>
          <w:szCs w:val="28"/>
        </w:rPr>
        <w:t>¼, в</w:t>
      </w:r>
      <w:r w:rsidRPr="00AA10B8">
        <w:rPr>
          <w:rFonts w:ascii="Times New Roman" w:hAnsi="Times New Roman" w:cs="Times New Roman"/>
          <w:sz w:val="28"/>
          <w:szCs w:val="28"/>
        </w:rPr>
        <w:t xml:space="preserve"> код программы были добавлены два вызова функции </w:t>
      </w:r>
      <w:proofErr w:type="spellStart"/>
      <w:r w:rsidRPr="00AA10B8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A10B8">
        <w:rPr>
          <w:rFonts w:ascii="Times New Roman" w:hAnsi="Times New Roman" w:cs="Times New Roman"/>
          <w:sz w:val="28"/>
          <w:szCs w:val="28"/>
        </w:rPr>
        <w:t xml:space="preserve"> после выключения светодиода</w:t>
      </w:r>
      <w:r w:rsidRPr="00AA10B8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 получен снимок (См. Рисунок 4)</w:t>
      </w:r>
    </w:p>
    <w:p w14:paraId="2A98C601" w14:textId="7919A41D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3786E5" wp14:editId="2E3EDC7B">
            <wp:extent cx="4533089" cy="2402732"/>
            <wp:effectExtent l="0" t="0" r="1270" b="0"/>
            <wp:docPr id="1157281859" name="Изображение5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8174" name="Изображение5" descr="A screen shot of a graph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567" cy="2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A32" w14:textId="40DC6934" w:rsidR="00AA10B8" w:rsidRPr="00C00C71" w:rsidRDefault="00AA10B8" w:rsidP="00AA10B8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C00C71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4</w:t>
      </w:r>
    </w:p>
    <w:p w14:paraId="4FEF9518" w14:textId="7942275B" w:rsidR="00AA10B8" w:rsidRPr="00AA10B8" w:rsidRDefault="00AA10B8" w:rsidP="00AA10B8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Снимок нескольких тактов сигнала с измененной скважностью</w:t>
      </w:r>
    </w:p>
    <w:p w14:paraId="0DB4F52C" w14:textId="1433DE41" w:rsidR="00BA5FB7" w:rsidRPr="00661E40" w:rsidRDefault="001B09AC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E40">
        <w:rPr>
          <w:rFonts w:ascii="Times New Roman" w:hAnsi="Times New Roman" w:cs="Times New Roman"/>
        </w:rPr>
        <w:tab/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E332150" w14:textId="026EE9E1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A2359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был </w:t>
      </w:r>
      <w:r w:rsidR="00992045" w:rsidRPr="00992045">
        <w:rPr>
          <w:rFonts w:ascii="Times New Roman" w:hAnsi="Times New Roman" w:cs="Times New Roman"/>
          <w:sz w:val="28"/>
          <w:szCs w:val="28"/>
        </w:rPr>
        <w:t xml:space="preserve">создан проект в среде </w:t>
      </w:r>
      <w:proofErr w:type="spellStart"/>
      <w:r w:rsidR="00992045" w:rsidRPr="00992045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992045" w:rsidRPr="00992045">
        <w:rPr>
          <w:rFonts w:ascii="Times New Roman" w:hAnsi="Times New Roman" w:cs="Times New Roman"/>
          <w:sz w:val="28"/>
          <w:szCs w:val="28"/>
        </w:rPr>
        <w:t xml:space="preserve"> µVision, написана программа на языке C++ и проведен анализ сигнала с помощью асциллографа. Программа реализует последовательное включение и выключение диода G7 на микроконтроллере STM32F200. Была получена характеристика частоты сигнала, размах, период, время нарастания и спада. Было выяснено, что время нарастания сигнала примерно в два раза меньше времени спада сигнала.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11D5B90A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4F286B08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5C9EE6CC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57091898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          // Counter for blinky delay</w:t>
      </w:r>
    </w:p>
    <w:p w14:paraId="13015C0F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363560F3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// Delay</w:t>
      </w:r>
    </w:p>
    <w:p w14:paraId="38D5184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62113901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49C4B3B4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1A2EE02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RCC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1B278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// Enable port G clocking</w:t>
      </w:r>
    </w:p>
    <w:p w14:paraId="1359F0E4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C7B218F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1AC356C6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 </w:t>
      </w:r>
    </w:p>
    <w:p w14:paraId="52E4AC17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; </w:t>
      </w:r>
    </w:p>
    <w:p w14:paraId="29AAD71B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1A0AFE1A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1B278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1B278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32C2F660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1B278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 </w:t>
      </w:r>
    </w:p>
    <w:p w14:paraId="7C728CED" w14:textId="77777777" w:rsidR="001B278C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 </w:t>
      </w:r>
    </w:p>
    <w:p w14:paraId="6DEE95B1" w14:textId="7A174134" w:rsidR="00BA5FB7" w:rsidRPr="001B278C" w:rsidRDefault="001B278C" w:rsidP="001B278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1B278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1B27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64F0" w14:textId="77777777" w:rsidR="00DD10C5" w:rsidRDefault="00DD10C5">
      <w:pPr>
        <w:rPr>
          <w:rFonts w:hint="eastAsia"/>
        </w:rPr>
      </w:pPr>
      <w:r>
        <w:separator/>
      </w:r>
    </w:p>
  </w:endnote>
  <w:endnote w:type="continuationSeparator" w:id="0">
    <w:p w14:paraId="1E50B7D3" w14:textId="77777777" w:rsidR="00DD10C5" w:rsidRDefault="00DD10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962E" w14:textId="77777777" w:rsidR="00DD10C5" w:rsidRDefault="00DD10C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AFA84BA" w14:textId="77777777" w:rsidR="00DD10C5" w:rsidRDefault="00DD10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60DEA"/>
    <w:rsid w:val="001B09AC"/>
    <w:rsid w:val="001B278C"/>
    <w:rsid w:val="003D3A47"/>
    <w:rsid w:val="004E4A2D"/>
    <w:rsid w:val="00543132"/>
    <w:rsid w:val="005A2359"/>
    <w:rsid w:val="005D05F1"/>
    <w:rsid w:val="00661E40"/>
    <w:rsid w:val="0074384F"/>
    <w:rsid w:val="008D2D45"/>
    <w:rsid w:val="00926E38"/>
    <w:rsid w:val="00992045"/>
    <w:rsid w:val="00A72D70"/>
    <w:rsid w:val="00A742E8"/>
    <w:rsid w:val="00AA10B8"/>
    <w:rsid w:val="00B9553C"/>
    <w:rsid w:val="00BA5FB7"/>
    <w:rsid w:val="00BF1941"/>
    <w:rsid w:val="00C00C71"/>
    <w:rsid w:val="00C83786"/>
    <w:rsid w:val="00C97D2F"/>
    <w:rsid w:val="00CD41A9"/>
    <w:rsid w:val="00D7255A"/>
    <w:rsid w:val="00DD10C5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12</cp:revision>
  <dcterms:created xsi:type="dcterms:W3CDTF">2024-02-17T06:00:00Z</dcterms:created>
  <dcterms:modified xsi:type="dcterms:W3CDTF">2024-03-04T20:55:00Z</dcterms:modified>
</cp:coreProperties>
</file>