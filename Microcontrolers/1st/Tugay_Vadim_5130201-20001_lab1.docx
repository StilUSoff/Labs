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5F96DD44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 xml:space="preserve">лабораторной работе №1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3C6D487D" w:rsidR="00543132" w:rsidRP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132">
        <w:rPr>
          <w:rFonts w:ascii="Times New Roman" w:hAnsi="Times New Roman" w:cs="Times New Roman"/>
          <w:sz w:val="28"/>
          <w:szCs w:val="28"/>
        </w:rPr>
        <w:t xml:space="preserve">Создание нового проекта в </w:t>
      </w:r>
      <w:proofErr w:type="spellStart"/>
      <w:r w:rsidRPr="00543132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543132">
        <w:rPr>
          <w:rFonts w:ascii="Times New Roman" w:hAnsi="Times New Roman" w:cs="Times New Roman"/>
          <w:sz w:val="28"/>
          <w:szCs w:val="28"/>
        </w:rPr>
        <w:t xml:space="preserve"> μVision5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rFonts w:hint="eastAsia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325CF735" w14:textId="33846D84" w:rsidR="00543132" w:rsidRPr="008D2D45" w:rsidRDefault="00543132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A6A42CE" w14:textId="77777777" w:rsidR="00543132" w:rsidRDefault="00543132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115A50CA" w:rsidR="00BA5FB7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>
        <w:rPr>
          <w:rFonts w:ascii="Times New Roman" w:hAnsi="Times New Roman"/>
          <w:bCs/>
          <w:sz w:val="28"/>
          <w:szCs w:val="28"/>
        </w:rPr>
        <w:t>Ознакомится с основными приемами работы с документацией при составлении программ для микроконтроллеров.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775ADF09" w:rsidR="00BA5FB7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>
        <w:rPr>
          <w:rFonts w:ascii="Times New Roman" w:hAnsi="Times New Roman"/>
          <w:bCs/>
          <w:sz w:val="28"/>
          <w:szCs w:val="28"/>
        </w:rPr>
        <w:t xml:space="preserve">Создать новый проект в </w:t>
      </w:r>
      <w:r w:rsidR="001B09AC">
        <w:rPr>
          <w:rFonts w:ascii="Times New Roman" w:hAnsi="Times New Roman"/>
          <w:bCs/>
          <w:sz w:val="28"/>
          <w:szCs w:val="28"/>
          <w:lang w:val="en-US"/>
        </w:rPr>
        <w:t>Keil</w:t>
      </w:r>
      <w:r w:rsidR="001B09AC">
        <w:rPr>
          <w:rFonts w:ascii="Times New Roman" w:hAnsi="Times New Roman" w:cs="Times New Roman Greek"/>
          <w:bCs/>
          <w:sz w:val="28"/>
          <w:szCs w:val="28"/>
        </w:rPr>
        <w:t xml:space="preserve"> μVision5</w:t>
      </w:r>
      <w:r w:rsidR="001B09AC">
        <w:rPr>
          <w:rFonts w:ascii="Times New Roman" w:hAnsi="Times New Roman"/>
          <w:bCs/>
          <w:sz w:val="28"/>
          <w:szCs w:val="28"/>
        </w:rPr>
        <w:t xml:space="preserve"> и разработать программу для микроконтроллера (МК)</w:t>
      </w:r>
      <w:r w:rsidR="001B09AC">
        <w:rPr>
          <w:rFonts w:ascii="Times New Roman" w:hAnsi="Times New Roman"/>
          <w:sz w:val="28"/>
          <w:szCs w:val="28"/>
        </w:rPr>
        <w:t xml:space="preserve"> </w:t>
      </w:r>
      <w:r w:rsidR="001B09AC">
        <w:rPr>
          <w:rFonts w:ascii="Times New Roman" w:hAnsi="Times New Roman"/>
          <w:bCs/>
          <w:sz w:val="28"/>
          <w:szCs w:val="28"/>
        </w:rPr>
        <w:t xml:space="preserve">STM32F200, которая </w:t>
      </w:r>
      <w:r w:rsidR="0074384F">
        <w:rPr>
          <w:rFonts w:ascii="Times New Roman" w:hAnsi="Times New Roman"/>
          <w:bCs/>
          <w:sz w:val="28"/>
          <w:szCs w:val="28"/>
        </w:rPr>
        <w:t>попарное включает и выключает диоды на сверху вниз.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2D3445B3" w14:textId="481F91B9" w:rsidR="00BA5FB7" w:rsidRDefault="001B09AC" w:rsidP="0074384F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Сперва запускается</w:t>
      </w:r>
      <w:r w:rsidRPr="005A2359">
        <w:rPr>
          <w:rFonts w:ascii="Times New Roman" w:hAnsi="Times New Roman" w:cs="Times New Roman"/>
          <w:sz w:val="28"/>
          <w:szCs w:val="28"/>
        </w:rPr>
        <w:t xml:space="preserve"> 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процесс, состоящий из четырех </w:t>
      </w:r>
      <w:r w:rsidR="005A2359">
        <w:rPr>
          <w:rFonts w:ascii="Times New Roman" w:hAnsi="Times New Roman" w:cs="Times New Roman"/>
          <w:sz w:val="28"/>
          <w:szCs w:val="28"/>
        </w:rPr>
        <w:t>итераций</w:t>
      </w:r>
      <w:r w:rsidR="005A2359" w:rsidRPr="005A2359">
        <w:rPr>
          <w:rFonts w:ascii="Times New Roman" w:hAnsi="Times New Roman" w:cs="Times New Roman"/>
          <w:sz w:val="28"/>
          <w:szCs w:val="28"/>
        </w:rPr>
        <w:t>, направленных на подготовку микроконтроллера к функционированию. Управление тактированием периферийных блоков осуществляется путем активации соответствующего тактирования через регистр периферии RCC. Необходимые биты в этом регистре устанавливаются в соответствии с номерами блоков</w:t>
      </w:r>
      <w:r w:rsidR="005A2359">
        <w:rPr>
          <w:rFonts w:ascii="Times New Roman" w:hAnsi="Times New Roman" w:cs="Times New Roman"/>
          <w:sz w:val="28"/>
          <w:szCs w:val="28"/>
        </w:rPr>
        <w:t xml:space="preserve"> (См.</w:t>
      </w:r>
      <w:r>
        <w:rPr>
          <w:rFonts w:ascii="Times New Roman" w:hAnsi="Times New Roman"/>
          <w:sz w:val="28"/>
          <w:szCs w:val="28"/>
        </w:rPr>
        <w:t xml:space="preserve"> </w:t>
      </w:r>
      <w:r w:rsidR="005A235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</w:t>
      </w:r>
      <w:r w:rsidR="00F40B44">
        <w:rPr>
          <w:rFonts w:ascii="Times New Roman" w:hAnsi="Times New Roman"/>
          <w:sz w:val="28"/>
          <w:szCs w:val="28"/>
        </w:rPr>
        <w:t>ун</w:t>
      </w:r>
      <w:r w:rsidR="00C83786">
        <w:rPr>
          <w:rFonts w:ascii="Times New Roman" w:hAnsi="Times New Roman"/>
          <w:sz w:val="28"/>
          <w:szCs w:val="28"/>
        </w:rPr>
        <w:t>ок</w:t>
      </w:r>
      <w:r w:rsidR="00F40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5A235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ADC89DB" w14:textId="2C7DD95B" w:rsidR="00BA5FB7" w:rsidRPr="00F40B44" w:rsidRDefault="001B09AC" w:rsidP="00F40B44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74F197FD" wp14:editId="143E137A">
            <wp:extent cx="5404485" cy="1511300"/>
            <wp:effectExtent l="0" t="0" r="5715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511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CEAEDE" w14:textId="73084E13" w:rsidR="00BA5FB7" w:rsidRDefault="001B09AC" w:rsidP="00F40B44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>Ри</w:t>
      </w:r>
      <w:r w:rsidR="00F40B44" w:rsidRPr="00F40B44">
        <w:rPr>
          <w:rFonts w:ascii="Times New Roman" w:hAnsi="Times New Roman"/>
          <w:sz w:val="20"/>
          <w:szCs w:val="20"/>
        </w:rPr>
        <w:t xml:space="preserve">сунок </w:t>
      </w:r>
      <w:r w:rsidRPr="00F40B44">
        <w:rPr>
          <w:rFonts w:ascii="Times New Roman" w:hAnsi="Times New Roman"/>
          <w:sz w:val="20"/>
          <w:szCs w:val="20"/>
        </w:rPr>
        <w:t>1</w:t>
      </w:r>
    </w:p>
    <w:p w14:paraId="6C66901C" w14:textId="77777777" w:rsidR="00F40B44" w:rsidRDefault="00F40B44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5B4DDD86" w14:textId="77777777" w:rsidR="00C83786" w:rsidRDefault="001B09AC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786" w:rsidRPr="00C83786">
        <w:rPr>
          <w:rFonts w:ascii="Times New Roman" w:hAnsi="Times New Roman" w:cs="Times New Roman"/>
          <w:sz w:val="28"/>
          <w:szCs w:val="28"/>
        </w:rPr>
        <w:t xml:space="preserve">Управление режимом работы GPIO блока: изменение режимов работы разрядов портов ввода/вывода общего назначения осуществляется с использованием регистра режимов. По адресу конкретного разряда, определяемого по таблице (см. Рисунок 2), устанавливаются соответствующие биты, задающие режим работы. </w:t>
      </w:r>
    </w:p>
    <w:p w14:paraId="6E40CFF4" w14:textId="77777777" w:rsidR="00C83786" w:rsidRDefault="00C83786" w:rsidP="00C83786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ECEAF0D" wp14:editId="791BFC86">
            <wp:extent cx="4844374" cy="2217906"/>
            <wp:effectExtent l="0" t="0" r="0" b="5080"/>
            <wp:docPr id="3" name="Изображение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A screenshot of a computer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311" cy="22453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76ACC4" w14:textId="77777777" w:rsidR="00C83786" w:rsidRDefault="00C83786" w:rsidP="00C8378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2</w:t>
      </w:r>
    </w:p>
    <w:p w14:paraId="30F626F2" w14:textId="77777777" w:rsidR="00C83786" w:rsidRDefault="00C83786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160C6" w14:textId="1CBF0EBF" w:rsidR="00F40B44" w:rsidRPr="00C83786" w:rsidRDefault="00C83786" w:rsidP="00C8378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786">
        <w:rPr>
          <w:rFonts w:ascii="Times New Roman" w:hAnsi="Times New Roman" w:cs="Times New Roman"/>
          <w:sz w:val="28"/>
          <w:szCs w:val="28"/>
        </w:rPr>
        <w:t>Для каждой лампочки в блоке выделяется по два бита, таким образом, крайние "правые" два бита отвечают за состояние нулевой лампочки, следующие два за первую и так далее (см. Рисунок 3).</w:t>
      </w:r>
    </w:p>
    <w:p w14:paraId="71E586DF" w14:textId="77777777" w:rsidR="00BA5FB7" w:rsidRPr="004E4A2D" w:rsidRDefault="001B09AC" w:rsidP="00F40B44">
      <w:pPr>
        <w:pStyle w:val="Standard"/>
        <w:widowControl w:val="0"/>
        <w:spacing w:line="360" w:lineRule="auto"/>
        <w:jc w:val="center"/>
        <w:rPr>
          <w:rFonts w:hint="eastAsia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638AAEDD" wp14:editId="6A83DE7C">
            <wp:extent cx="5068110" cy="982244"/>
            <wp:effectExtent l="0" t="0" r="0" b="0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821" cy="999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23C642" w14:textId="5C3F1D56" w:rsidR="00BA5FB7" w:rsidRDefault="00F40B44" w:rsidP="00F40B44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3</w:t>
      </w:r>
    </w:p>
    <w:p w14:paraId="73515B2C" w14:textId="77777777" w:rsidR="00F40B44" w:rsidRDefault="00F40B44" w:rsidP="00F40B4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C3C3E25" w14:textId="0D5979D6" w:rsidR="00BA5FB7" w:rsidRPr="00C83786" w:rsidRDefault="00C83786" w:rsidP="0054313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786">
        <w:rPr>
          <w:rFonts w:ascii="Times New Roman" w:hAnsi="Times New Roman" w:cs="Times New Roman"/>
          <w:sz w:val="28"/>
          <w:szCs w:val="28"/>
        </w:rPr>
        <w:t>Установка необходимых значений на выводе микроконтроллера (МК) происходит путем записи "0" или "1" в соответствующие биты с 0 по 15, что приводит к соответствующему изменению состояния выводов порта. Для установки конкретного значения на одном или нескольких выводах МК без изменения состояний остальных используются булевы операции, специально предназначенные для работы с отдельными битами, как уже показано выше. Например, чтобы записать "1" в бит PG7, необходимо записать значение 0х80 в соответствующий регистр. Номер бита, который необходимо изменить, определяется по таблице (см. Рисунок 4).</w:t>
      </w:r>
    </w:p>
    <w:p w14:paraId="1E28C9DD" w14:textId="77777777" w:rsidR="00BA5FB7" w:rsidRDefault="001B09AC" w:rsidP="00F40B44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45AFFB71" wp14:editId="70338722">
            <wp:extent cx="5922645" cy="856034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811" cy="910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4F483" w14:textId="32252A26" w:rsidR="00BA5FB7" w:rsidRPr="00661E40" w:rsidRDefault="00F40B44" w:rsidP="00661E4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4</w:t>
      </w:r>
    </w:p>
    <w:p w14:paraId="0DB4F52C" w14:textId="763EDE92" w:rsidR="00BA5FB7" w:rsidRPr="00661E40" w:rsidRDefault="001B09AC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E40">
        <w:rPr>
          <w:rFonts w:ascii="Times New Roman" w:hAnsi="Times New Roman" w:cs="Times New Roman"/>
        </w:rPr>
        <w:lastRenderedPageBreak/>
        <w:tab/>
      </w:r>
      <w:r w:rsidR="00661E40" w:rsidRPr="00661E40">
        <w:rPr>
          <w:rFonts w:ascii="Times New Roman" w:hAnsi="Times New Roman" w:cs="Times New Roman"/>
          <w:sz w:val="28"/>
          <w:szCs w:val="28"/>
        </w:rPr>
        <w:t xml:space="preserve">Для достижения эффекта последовательного и непрерывного включения и выключения диодов в цикле </w:t>
      </w:r>
      <w:proofErr w:type="spellStart"/>
      <w:r w:rsidR="00661E40" w:rsidRPr="00661E4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661E40" w:rsidRPr="00661E40">
        <w:rPr>
          <w:rFonts w:ascii="Times New Roman" w:hAnsi="Times New Roman" w:cs="Times New Roman"/>
          <w:sz w:val="28"/>
          <w:szCs w:val="28"/>
        </w:rPr>
        <w:t xml:space="preserve"> (условие которого всегда верно) выполняются следующие шаги: сначала устанавливается "1" в бит регистра, соответствующий левому диоду на микроконтроллере. Затем происходит ожидание в течение одного миллиона итераций, чтобы обеспечить паузу и предотвратить мгновенное выключение диода. После этого "0" устанавливается в тот же бит регистра, а в бит регистра, соответствующий следующему диоду, устанавливается "1". Подобные операции выполняются для всех диодов до последнего. Затем следует пауза в два миллиона итераций с помощью соответствующего цикла, и новая итерация цикла </w:t>
      </w:r>
      <w:proofErr w:type="spellStart"/>
      <w:r w:rsidR="00661E40" w:rsidRPr="00661E4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661E40" w:rsidRPr="00661E40">
        <w:rPr>
          <w:rFonts w:ascii="Times New Roman" w:hAnsi="Times New Roman" w:cs="Times New Roman"/>
          <w:sz w:val="28"/>
          <w:szCs w:val="28"/>
        </w:rPr>
        <w:t>.</w:t>
      </w:r>
    </w:p>
    <w:p w14:paraId="722E5992" w14:textId="77777777" w:rsidR="00BA5FB7" w:rsidRDefault="00BA5FB7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692E5035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задачу, а промежуток между переключениями составляет примерно 0.5 секунды.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</w:rPr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6D6F74F2" w:rsidR="0074384F" w:rsidRPr="005A2359" w:rsidRDefault="001B09AC" w:rsidP="005A235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A2359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был разработан проект в интегрированной среде разработки </w:t>
      </w:r>
      <w:proofErr w:type="spellStart"/>
      <w:r w:rsidR="005A2359" w:rsidRPr="005A2359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5A2359" w:rsidRPr="005A2359">
        <w:rPr>
          <w:rFonts w:ascii="Times New Roman" w:hAnsi="Times New Roman" w:cs="Times New Roman"/>
          <w:sz w:val="28"/>
          <w:szCs w:val="28"/>
        </w:rPr>
        <w:t xml:space="preserve"> µVision, а также реализована программа на языке программирования C (</w:t>
      </w:r>
      <w:r w:rsidR="005A2359">
        <w:rPr>
          <w:rFonts w:ascii="Times New Roman" w:hAnsi="Times New Roman" w:cs="Times New Roman"/>
          <w:sz w:val="28"/>
          <w:szCs w:val="28"/>
        </w:rPr>
        <w:t>см. П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риложение). Данная программа обеспечивает последовательное попарное включение и выключение светодиодов на микроконтроллере STM32F200 сверху вниз с определенным временным интервалом между переключениями. Важно подчеркнуть, что работа с адресами реализована без применения макросов, что хотя и обеспечивает функциональность, </w:t>
      </w:r>
      <w:r w:rsidR="005A2359">
        <w:rPr>
          <w:rFonts w:ascii="Times New Roman" w:hAnsi="Times New Roman" w:cs="Times New Roman"/>
          <w:sz w:val="28"/>
          <w:szCs w:val="28"/>
        </w:rPr>
        <w:t xml:space="preserve">но и </w:t>
      </w:r>
      <w:r w:rsidR="005A2359" w:rsidRPr="005A2359">
        <w:rPr>
          <w:rFonts w:ascii="Times New Roman" w:hAnsi="Times New Roman" w:cs="Times New Roman"/>
          <w:sz w:val="28"/>
          <w:szCs w:val="28"/>
        </w:rPr>
        <w:t>не является оптимальным подходом с точки зрения читаемости и поддержки программного кода.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339E0CAC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int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67E480"/>
          <w:kern w:val="0"/>
          <w:sz w:val="13"/>
          <w:szCs w:val="13"/>
          <w:lang w:val="en-RU" w:eastAsia="en-GB" w:bidi="ar-SA"/>
        </w:rPr>
        <w:t>main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(){</w:t>
      </w:r>
    </w:p>
    <w:p w14:paraId="5158EE03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int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i;</w:t>
      </w:r>
    </w:p>
    <w:p w14:paraId="5BAFC686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int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j;</w:t>
      </w:r>
    </w:p>
    <w:p w14:paraId="015FEFEE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</w:p>
    <w:p w14:paraId="58842A7E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i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</w:p>
    <w:p w14:paraId="615F03FB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</w:p>
    <w:p w14:paraId="1528A22E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</w:p>
    <w:p w14:paraId="52E28B10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40023830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//port G clocking</w:t>
      </w:r>
    </w:p>
    <w:p w14:paraId="57FDC22C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40023830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80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//port H clocking</w:t>
      </w:r>
    </w:p>
    <w:p w14:paraId="3D0EF843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40023830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//port I clocking</w:t>
      </w:r>
    </w:p>
    <w:p w14:paraId="0256F9DC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</w:p>
    <w:p w14:paraId="5DBC2664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(i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i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i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//small delay for GPIOG get ready</w:t>
      </w:r>
    </w:p>
    <w:p w14:paraId="1619B063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00000080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00000040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PH3 </w:t>
      </w:r>
    </w:p>
    <w:p w14:paraId="72907937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00002000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00001000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PH6 </w:t>
      </w:r>
    </w:p>
    <w:p w14:paraId="2B87161D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00002000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00001000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PG6</w:t>
      </w:r>
    </w:p>
    <w:p w14:paraId="786815FF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00008000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00004000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PH7</w:t>
      </w:r>
    </w:p>
    <w:p w14:paraId="4C20D212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40022000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40022000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00200000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00100000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PI10</w:t>
      </w:r>
    </w:p>
    <w:p w14:paraId="2227CEBD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00008000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00004000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PG7</w:t>
      </w:r>
    </w:p>
    <w:p w14:paraId="6C32E619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00020000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00010000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PG8</w:t>
      </w:r>
    </w:p>
    <w:p w14:paraId="77B24B2F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00000020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00000010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//Set PH2   </w:t>
      </w:r>
    </w:p>
    <w:p w14:paraId="0DFB3EE4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</w:p>
    <w:p w14:paraId="7AA86B32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while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){</w:t>
      </w:r>
    </w:p>
    <w:p w14:paraId="2A254A1D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08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//PH3 on</w:t>
      </w:r>
    </w:p>
    <w:p w14:paraId="7398F20E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//TPH6 on</w:t>
      </w:r>
    </w:p>
    <w:p w14:paraId="4D8AF3C7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</w:t>
      </w:r>
    </w:p>
    <w:p w14:paraId="66B6FA53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08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//PH3 off </w:t>
      </w:r>
    </w:p>
    <w:p w14:paraId="14AE249C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//PH6 off</w:t>
      </w:r>
    </w:p>
    <w:p w14:paraId="77BF4212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            </w:t>
      </w:r>
    </w:p>
    <w:p w14:paraId="7F569EBA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80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//PH7 on  </w:t>
      </w:r>
    </w:p>
    <w:p w14:paraId="39143EE1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40022014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//PI10 on</w:t>
      </w:r>
    </w:p>
    <w:p w14:paraId="58BD1A93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        </w:t>
      </w:r>
    </w:p>
    <w:p w14:paraId="69B15543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80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//PH7 off</w:t>
      </w:r>
    </w:p>
    <w:p w14:paraId="5320DFB4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40022014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//PI10 off</w:t>
      </w:r>
    </w:p>
    <w:p w14:paraId="2F32D99A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            </w:t>
      </w:r>
    </w:p>
    <w:p w14:paraId="4CD2C149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//PG6 on</w:t>
      </w:r>
    </w:p>
    <w:p w14:paraId="4C4DED47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80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//PG7 on</w:t>
      </w:r>
    </w:p>
    <w:p w14:paraId="64949BE0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    </w:t>
      </w:r>
    </w:p>
    <w:p w14:paraId="342CCD79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//PG6 off           </w:t>
      </w:r>
    </w:p>
    <w:p w14:paraId="35D3606B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80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//PG7 off</w:t>
      </w:r>
    </w:p>
    <w:p w14:paraId="0926AAF6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                </w:t>
      </w:r>
    </w:p>
    <w:p w14:paraId="2B795AC9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//PG8 on</w:t>
      </w:r>
    </w:p>
    <w:p w14:paraId="699CAC6E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|=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//PH2 on</w:t>
      </w:r>
    </w:p>
    <w:p w14:paraId="3A8FE8E1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                    </w:t>
      </w:r>
    </w:p>
    <w:p w14:paraId="3DE5CF50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40021814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100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//PG8 off</w:t>
      </w:r>
    </w:p>
    <w:p w14:paraId="344F0628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unsigned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long*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)(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40021C14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)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&amp;=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~0x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04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//PH2 off</w:t>
      </w:r>
    </w:p>
    <w:p w14:paraId="56ABFB0E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    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for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(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=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; 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&lt;</w:t>
      </w:r>
      <w:r w:rsidRPr="00661E40">
        <w:rPr>
          <w:rFonts w:ascii="Menlo" w:eastAsia="Times New Roman" w:hAnsi="Menlo" w:cs="Menlo"/>
          <w:color w:val="78D1E1"/>
          <w:kern w:val="0"/>
          <w:sz w:val="13"/>
          <w:szCs w:val="13"/>
          <w:lang w:val="en-RU" w:eastAsia="en-GB" w:bidi="ar-SA"/>
        </w:rPr>
        <w:t>2000000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;j</w:t>
      </w:r>
      <w:r w:rsidRPr="00661E40">
        <w:rPr>
          <w:rFonts w:ascii="Menlo" w:eastAsia="Times New Roman" w:hAnsi="Menlo" w:cs="Menlo"/>
          <w:color w:val="FF79C6"/>
          <w:kern w:val="0"/>
          <w:sz w:val="13"/>
          <w:szCs w:val="13"/>
          <w:lang w:val="en-RU" w:eastAsia="en-GB" w:bidi="ar-SA"/>
        </w:rPr>
        <w:t>++</w:t>
      </w: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){}</w:t>
      </w:r>
      <w:r w:rsidRPr="00661E40">
        <w:rPr>
          <w:rFonts w:ascii="Menlo" w:eastAsia="Times New Roman" w:hAnsi="Menlo" w:cs="Menlo"/>
          <w:color w:val="5A4B81"/>
          <w:kern w:val="0"/>
          <w:sz w:val="13"/>
          <w:szCs w:val="13"/>
          <w:lang w:val="en-RU" w:eastAsia="en-GB" w:bidi="ar-SA"/>
        </w:rPr>
        <w:t xml:space="preserve"> //Delay</w:t>
      </w:r>
    </w:p>
    <w:p w14:paraId="1ECB2FB7" w14:textId="77777777" w:rsidR="0074384F" w:rsidRPr="00661E40" w:rsidRDefault="0074384F" w:rsidP="0074384F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 xml:space="preserve">    }</w:t>
      </w:r>
    </w:p>
    <w:p w14:paraId="6DEE95B1" w14:textId="35AC1AC2" w:rsidR="00BA5FB7" w:rsidRPr="00661E40" w:rsidRDefault="0074384F" w:rsidP="00661E40">
      <w:pPr>
        <w:shd w:val="clear" w:color="auto" w:fill="191622"/>
        <w:suppressAutoHyphens w:val="0"/>
        <w:autoSpaceDN/>
        <w:spacing w:line="360" w:lineRule="auto"/>
        <w:textAlignment w:val="auto"/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</w:pPr>
      <w:r w:rsidRPr="00661E40">
        <w:rPr>
          <w:rFonts w:ascii="Menlo" w:eastAsia="Times New Roman" w:hAnsi="Menlo" w:cs="Menlo"/>
          <w:color w:val="E1E1E6"/>
          <w:kern w:val="0"/>
          <w:sz w:val="13"/>
          <w:szCs w:val="13"/>
          <w:lang w:val="en-RU" w:eastAsia="en-GB" w:bidi="ar-SA"/>
        </w:rPr>
        <w:t>}</w:t>
      </w:r>
    </w:p>
    <w:sectPr w:rsidR="00BA5FB7" w:rsidRPr="00661E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527C" w14:textId="77777777" w:rsidR="003D3A47" w:rsidRDefault="003D3A47">
      <w:pPr>
        <w:rPr>
          <w:rFonts w:hint="eastAsia"/>
        </w:rPr>
      </w:pPr>
      <w:r>
        <w:separator/>
      </w:r>
    </w:p>
  </w:endnote>
  <w:endnote w:type="continuationSeparator" w:id="0">
    <w:p w14:paraId="672277B4" w14:textId="77777777" w:rsidR="003D3A47" w:rsidRDefault="003D3A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Greek"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FD1C" w14:textId="77777777" w:rsidR="003D3A47" w:rsidRDefault="003D3A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42F926" w14:textId="77777777" w:rsidR="003D3A47" w:rsidRDefault="003D3A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1B09AC"/>
    <w:rsid w:val="003D3A47"/>
    <w:rsid w:val="004E4A2D"/>
    <w:rsid w:val="00543132"/>
    <w:rsid w:val="005A2359"/>
    <w:rsid w:val="00661E40"/>
    <w:rsid w:val="0074384F"/>
    <w:rsid w:val="008D2D45"/>
    <w:rsid w:val="00A742E8"/>
    <w:rsid w:val="00BA5FB7"/>
    <w:rsid w:val="00BF1941"/>
    <w:rsid w:val="00C83786"/>
    <w:rsid w:val="00C97D2F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4</cp:revision>
  <dcterms:created xsi:type="dcterms:W3CDTF">2024-02-17T06:00:00Z</dcterms:created>
  <dcterms:modified xsi:type="dcterms:W3CDTF">2024-02-17T19:51:00Z</dcterms:modified>
</cp:coreProperties>
</file>