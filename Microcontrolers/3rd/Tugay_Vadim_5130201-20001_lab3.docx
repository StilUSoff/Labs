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E60D" w14:textId="77777777" w:rsidR="004E4A2D" w:rsidRPr="004E4A2D" w:rsidRDefault="004E4A2D" w:rsidP="005431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4E4A2D">
        <w:rPr>
          <w:rFonts w:ascii="Times New Roman" w:hAnsi="Times New Roman" w:cs="Times New Roman"/>
          <w:color w:val="000000" w:themeColor="text1"/>
          <w:szCs w:val="28"/>
        </w:rPr>
        <w:t>МИНИСТЕРСТВО НАУКИ И ВЫСШЕГО ОБРАЗОВАНИЯ РФ</w:t>
      </w:r>
    </w:p>
    <w:p w14:paraId="3CFEB9D8" w14:textId="4C717F7A" w:rsidR="00BA5FB7" w:rsidRPr="004E4A2D" w:rsidRDefault="004E4A2D" w:rsidP="00543132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4E4A2D">
        <w:rPr>
          <w:rFonts w:ascii="Times New Roman" w:hAnsi="Times New Roman" w:cs="Times New Roman"/>
          <w:sz w:val="24"/>
          <w:szCs w:val="28"/>
        </w:rPr>
        <w:t>САНКТ-ПЕТЕРБУРГСКИЙ ПОЛИТЕХНИЧЕСКИЙ УНИВЕРСИТЕТ ПЕТРА ВЕЛИКОГО</w:t>
      </w:r>
    </w:p>
    <w:p w14:paraId="132C643F" w14:textId="77777777" w:rsidR="00BA5FB7" w:rsidRPr="004E4A2D" w:rsidRDefault="001B09AC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E4A2D">
        <w:rPr>
          <w:rFonts w:ascii="Times New Roman" w:hAnsi="Times New Roman"/>
          <w:sz w:val="28"/>
          <w:szCs w:val="28"/>
        </w:rPr>
        <w:t>Институт компьютерных наук и технологий</w:t>
      </w:r>
    </w:p>
    <w:p w14:paraId="290E7105" w14:textId="77777777" w:rsidR="00BA5FB7" w:rsidRPr="004E4A2D" w:rsidRDefault="001B09AC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E4A2D">
        <w:rPr>
          <w:rFonts w:ascii="Times New Roman" w:hAnsi="Times New Roman"/>
          <w:sz w:val="28"/>
          <w:szCs w:val="28"/>
        </w:rPr>
        <w:t>Высшая школа искусственного интеллекта</w:t>
      </w:r>
    </w:p>
    <w:p w14:paraId="287C2D9C" w14:textId="77777777" w:rsidR="00BA5FB7" w:rsidRDefault="00BA5FB7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667CA30" w14:textId="77777777" w:rsidR="00BA5FB7" w:rsidRDefault="00BA5FB7" w:rsidP="00543132">
      <w:pPr>
        <w:pStyle w:val="Standarduser"/>
        <w:spacing w:line="360" w:lineRule="auto"/>
        <w:rPr>
          <w:rFonts w:ascii="Times New Roman" w:hAnsi="Times New Roman"/>
          <w:sz w:val="28"/>
          <w:szCs w:val="28"/>
        </w:rPr>
      </w:pPr>
    </w:p>
    <w:p w14:paraId="6A3515C0" w14:textId="77777777" w:rsidR="004E4A2D" w:rsidRDefault="004E4A2D" w:rsidP="00543132">
      <w:pPr>
        <w:pStyle w:val="Standarduser"/>
        <w:spacing w:line="360" w:lineRule="auto"/>
        <w:rPr>
          <w:rFonts w:ascii="Times New Roman" w:hAnsi="Times New Roman"/>
          <w:sz w:val="28"/>
          <w:szCs w:val="28"/>
        </w:rPr>
      </w:pPr>
    </w:p>
    <w:p w14:paraId="06C48D93" w14:textId="77777777" w:rsidR="00BA5FB7" w:rsidRDefault="00BA5FB7" w:rsidP="00543132">
      <w:pPr>
        <w:pStyle w:val="Standarduser"/>
        <w:spacing w:line="360" w:lineRule="auto"/>
        <w:jc w:val="center"/>
        <w:rPr>
          <w:rFonts w:ascii="Times New Roman" w:hAnsi="Times New Roman"/>
        </w:rPr>
      </w:pPr>
    </w:p>
    <w:p w14:paraId="7863B211" w14:textId="77777777" w:rsidR="00543132" w:rsidRPr="00543132" w:rsidRDefault="00543132" w:rsidP="00543132">
      <w:pPr>
        <w:pStyle w:val="Standarduser"/>
        <w:spacing w:line="360" w:lineRule="auto"/>
        <w:jc w:val="center"/>
        <w:rPr>
          <w:rFonts w:ascii="Times New Roman" w:hAnsi="Times New Roman"/>
        </w:rPr>
      </w:pPr>
    </w:p>
    <w:p w14:paraId="6ECF2611" w14:textId="604E38C8" w:rsidR="00543132" w:rsidRDefault="001B09AC" w:rsidP="00543132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 xml:space="preserve">Отчёт </w:t>
      </w:r>
      <w:r w:rsidR="00543132">
        <w:rPr>
          <w:rFonts w:ascii="Times New Roman" w:hAnsi="Times New Roman"/>
          <w:sz w:val="28"/>
          <w:szCs w:val="28"/>
        </w:rPr>
        <w:t xml:space="preserve">по </w:t>
      </w:r>
      <w:r w:rsidR="00543132" w:rsidRPr="00543132">
        <w:rPr>
          <w:rFonts w:ascii="Times New Roman" w:hAnsi="Times New Roman"/>
          <w:sz w:val="28"/>
          <w:szCs w:val="28"/>
        </w:rPr>
        <w:t>лабораторной работе №</w:t>
      </w:r>
      <w:r w:rsidR="00810435" w:rsidRPr="00810435">
        <w:rPr>
          <w:rFonts w:ascii="Times New Roman" w:hAnsi="Times New Roman"/>
          <w:sz w:val="28"/>
          <w:szCs w:val="28"/>
        </w:rPr>
        <w:t>3</w:t>
      </w:r>
      <w:r w:rsidR="00543132" w:rsidRPr="00543132">
        <w:rPr>
          <w:rFonts w:ascii="Times New Roman" w:hAnsi="Times New Roman"/>
          <w:sz w:val="28"/>
          <w:szCs w:val="28"/>
        </w:rPr>
        <w:t xml:space="preserve"> </w:t>
      </w:r>
      <w:r w:rsidRPr="00543132">
        <w:rPr>
          <w:rFonts w:ascii="Times New Roman" w:hAnsi="Times New Roman"/>
          <w:sz w:val="28"/>
          <w:szCs w:val="28"/>
        </w:rPr>
        <w:t xml:space="preserve">по дисциплине </w:t>
      </w:r>
    </w:p>
    <w:p w14:paraId="3D77F6BA" w14:textId="4E725C28" w:rsidR="00BA5FB7" w:rsidRDefault="00543132" w:rsidP="00543132">
      <w:pPr>
        <w:pStyle w:val="Standard"/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ПРОГРАММИРОВАНИЕ МИКРОКОНТРОЛЛЕРОВ</w:t>
      </w:r>
    </w:p>
    <w:p w14:paraId="4B00E13E" w14:textId="1807057C" w:rsidR="00543132" w:rsidRDefault="00543132" w:rsidP="00543132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</w:t>
      </w:r>
    </w:p>
    <w:p w14:paraId="61E63567" w14:textId="0E79F760" w:rsidR="00543132" w:rsidRPr="00810435" w:rsidRDefault="00810435" w:rsidP="0054313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События и прерывания</w:t>
      </w:r>
    </w:p>
    <w:p w14:paraId="4BD3AEB3" w14:textId="710D0CCC" w:rsidR="00BA5FB7" w:rsidRDefault="00BA5FB7" w:rsidP="00543132">
      <w:pPr>
        <w:pStyle w:val="Standarduser"/>
        <w:spacing w:line="360" w:lineRule="auto"/>
        <w:jc w:val="center"/>
        <w:rPr>
          <w:rFonts w:ascii="Times New Roman" w:hAnsi="Times New Roman"/>
          <w:sz w:val="40"/>
          <w:szCs w:val="40"/>
        </w:rPr>
      </w:pPr>
    </w:p>
    <w:p w14:paraId="7F9DE6BF" w14:textId="77777777" w:rsidR="00BA5FB7" w:rsidRDefault="00BA5FB7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8D86BA1" w14:textId="77777777" w:rsidR="00BA5FB7" w:rsidRDefault="00BA5FB7" w:rsidP="00543132">
      <w:pPr>
        <w:pStyle w:val="Standarduser"/>
        <w:spacing w:line="360" w:lineRule="auto"/>
        <w:rPr>
          <w:rFonts w:ascii="Times New Roman" w:hAnsi="Times New Roman"/>
          <w:sz w:val="28"/>
          <w:szCs w:val="28"/>
        </w:rPr>
      </w:pPr>
    </w:p>
    <w:p w14:paraId="51A5FF2A" w14:textId="77777777" w:rsidR="00BA5FB7" w:rsidRDefault="00BA5FB7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683ADBE0" w14:textId="081CEFE7" w:rsidR="00BA5FB7" w:rsidRPr="00543132" w:rsidRDefault="001B09AC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>Работу выполнил:</w:t>
      </w:r>
    </w:p>
    <w:p w14:paraId="11FA50A4" w14:textId="758B050B" w:rsidR="00BA5FB7" w:rsidRDefault="001B09AC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 xml:space="preserve">студент группы </w:t>
      </w:r>
      <w:r w:rsidR="004E4A2D" w:rsidRPr="00543132">
        <w:rPr>
          <w:rFonts w:ascii="Times New Roman" w:hAnsi="Times New Roman" w:hint="eastAsia"/>
          <w:sz w:val="28"/>
          <w:szCs w:val="28"/>
        </w:rPr>
        <w:t>5130201/20001</w:t>
      </w:r>
    </w:p>
    <w:p w14:paraId="3FB1D4C8" w14:textId="77777777" w:rsidR="00543132" w:rsidRPr="00543132" w:rsidRDefault="00543132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>Тугай В.В.</w:t>
      </w:r>
    </w:p>
    <w:p w14:paraId="4BA2CD7B" w14:textId="77777777" w:rsidR="00543132" w:rsidRPr="00543132" w:rsidRDefault="00543132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74C9DF69" w14:textId="77777777" w:rsidR="004E4A2D" w:rsidRPr="00543132" w:rsidRDefault="004E4A2D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AF4619E" w14:textId="57A22771" w:rsidR="00BA5FB7" w:rsidRPr="00543132" w:rsidRDefault="00543132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</w:t>
      </w:r>
      <w:r w:rsidR="001B09AC" w:rsidRPr="00543132">
        <w:rPr>
          <w:rFonts w:ascii="Times New Roman" w:hAnsi="Times New Roman"/>
          <w:sz w:val="28"/>
          <w:szCs w:val="28"/>
        </w:rPr>
        <w:t>:</w:t>
      </w:r>
    </w:p>
    <w:p w14:paraId="1C51D386" w14:textId="77777777" w:rsidR="00BA5FB7" w:rsidRPr="00543132" w:rsidRDefault="001B09AC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543132">
        <w:rPr>
          <w:rFonts w:ascii="Times New Roman" w:hAnsi="Times New Roman"/>
          <w:sz w:val="28"/>
          <w:szCs w:val="28"/>
        </w:rPr>
        <w:t>Вербова</w:t>
      </w:r>
      <w:proofErr w:type="spellEnd"/>
      <w:r w:rsidRPr="00543132">
        <w:rPr>
          <w:rFonts w:ascii="Times New Roman" w:hAnsi="Times New Roman"/>
          <w:sz w:val="28"/>
          <w:szCs w:val="28"/>
        </w:rPr>
        <w:t xml:space="preserve"> Н. М.</w:t>
      </w:r>
    </w:p>
    <w:p w14:paraId="002CA229" w14:textId="77777777" w:rsidR="00BA5FB7" w:rsidRPr="00543132" w:rsidRDefault="00BA5FB7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B55AEC6" w14:textId="77777777" w:rsidR="00BA5FB7" w:rsidRPr="00543132" w:rsidRDefault="00BA5FB7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037AF01A" w14:textId="77777777" w:rsidR="00BA5FB7" w:rsidRPr="00543132" w:rsidRDefault="00BA5FB7" w:rsidP="00543132">
      <w:pPr>
        <w:pStyle w:val="Standarduser"/>
        <w:spacing w:line="360" w:lineRule="auto"/>
        <w:rPr>
          <w:rFonts w:ascii="Times New Roman" w:hAnsi="Times New Roman"/>
          <w:sz w:val="28"/>
          <w:szCs w:val="28"/>
        </w:rPr>
      </w:pPr>
    </w:p>
    <w:p w14:paraId="1E59CCE5" w14:textId="77777777" w:rsidR="00BA5FB7" w:rsidRPr="00543132" w:rsidRDefault="00BA5FB7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7AA74B4D" w14:textId="77777777" w:rsidR="004E4A2D" w:rsidRPr="00543132" w:rsidRDefault="001B09AC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 xml:space="preserve">Санкт-Петербург </w:t>
      </w:r>
    </w:p>
    <w:p w14:paraId="7616308D" w14:textId="2181808F" w:rsidR="00BA5FB7" w:rsidRPr="00543132" w:rsidRDefault="001B09AC" w:rsidP="00543132">
      <w:pPr>
        <w:pStyle w:val="Standarduser"/>
        <w:spacing w:line="360" w:lineRule="auto"/>
        <w:jc w:val="center"/>
        <w:rPr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>202</w:t>
      </w:r>
      <w:r w:rsidR="004E4A2D" w:rsidRPr="00543132">
        <w:rPr>
          <w:rFonts w:ascii="Times New Roman" w:hAnsi="Times New Roman"/>
          <w:sz w:val="28"/>
          <w:szCs w:val="28"/>
        </w:rPr>
        <w:t>4</w:t>
      </w:r>
    </w:p>
    <w:p w14:paraId="5991E194" w14:textId="77777777" w:rsidR="00543132" w:rsidRPr="00543132" w:rsidRDefault="00543132" w:rsidP="008D2D45">
      <w:pPr>
        <w:pStyle w:val="Heading1"/>
        <w:spacing w:before="240" w:line="360" w:lineRule="auto"/>
        <w:ind w:left="0" w:firstLine="397"/>
        <w:rPr>
          <w:u w:val="none"/>
          <w:lang w:val="ru-RU"/>
        </w:rPr>
      </w:pPr>
      <w:r w:rsidRPr="00543132">
        <w:rPr>
          <w:u w:val="none"/>
          <w:lang w:val="ru-RU"/>
        </w:rPr>
        <w:lastRenderedPageBreak/>
        <w:t>Содержание</w:t>
      </w:r>
      <w:bookmarkStart w:id="0" w:name="_bookmark7"/>
      <w:bookmarkEnd w:id="0"/>
    </w:p>
    <w:p w14:paraId="4C87D7A3" w14:textId="0C0F514F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Цель</w:t>
      </w:r>
    </w:p>
    <w:p w14:paraId="12685F23" w14:textId="5D1E6226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Постановка задачи</w:t>
      </w:r>
    </w:p>
    <w:p w14:paraId="491669CD" w14:textId="7CC413A6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Алгоритм программы</w:t>
      </w:r>
    </w:p>
    <w:p w14:paraId="7B89FE7E" w14:textId="786160F5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Полученные результаты</w:t>
      </w:r>
    </w:p>
    <w:p w14:paraId="7BE5BE20" w14:textId="58FE303C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Вывод</w:t>
      </w:r>
    </w:p>
    <w:p w14:paraId="5F9C2187" w14:textId="537FA825" w:rsidR="00BA5FB7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Приложение</w:t>
      </w:r>
    </w:p>
    <w:p w14:paraId="7A6A42CE" w14:textId="08DF9E1B" w:rsidR="00543132" w:rsidRPr="008D3395" w:rsidRDefault="00543132" w:rsidP="008D3395">
      <w:pPr>
        <w:suppressAutoHyphens w:val="0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0FD59FA6" w14:textId="590B40A7" w:rsidR="00543132" w:rsidRPr="00543132" w:rsidRDefault="00543132" w:rsidP="00543132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1B09AC" w:rsidRPr="00543132">
        <w:rPr>
          <w:rFonts w:ascii="Times New Roman" w:hAnsi="Times New Roman"/>
          <w:b/>
          <w:bCs/>
          <w:sz w:val="28"/>
          <w:szCs w:val="28"/>
        </w:rPr>
        <w:t>Цель</w:t>
      </w:r>
    </w:p>
    <w:p w14:paraId="588D49B0" w14:textId="52F7AB78" w:rsidR="00BA5FB7" w:rsidRPr="00810435" w:rsidRDefault="00543132" w:rsidP="00543132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sz w:val="28"/>
          <w:szCs w:val="28"/>
        </w:rPr>
        <w:tab/>
      </w:r>
      <w:r w:rsidR="00B9553C" w:rsidRPr="00B9553C">
        <w:rPr>
          <w:rFonts w:ascii="Times New Roman" w:hAnsi="Times New Roman" w:cs="Times New Roman"/>
          <w:bCs/>
          <w:sz w:val="28"/>
          <w:szCs w:val="28"/>
        </w:rPr>
        <w:t xml:space="preserve">Ознакомление с основными </w:t>
      </w:r>
      <w:r w:rsidR="00810435">
        <w:rPr>
          <w:rFonts w:ascii="Times New Roman" w:hAnsi="Times New Roman" w:cs="Times New Roman"/>
          <w:bCs/>
          <w:sz w:val="28"/>
          <w:szCs w:val="28"/>
        </w:rPr>
        <w:t xml:space="preserve">методами обработки событий и прерываний. </w:t>
      </w:r>
    </w:p>
    <w:p w14:paraId="3F50D422" w14:textId="77777777" w:rsidR="00BA5FB7" w:rsidRDefault="00BA5FB7" w:rsidP="00543132">
      <w:pPr>
        <w:pStyle w:val="Standard"/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AE6E51C" w14:textId="1FBC1D4A" w:rsidR="00BA5FB7" w:rsidRPr="00543132" w:rsidRDefault="00543132" w:rsidP="00543132">
      <w:pPr>
        <w:pStyle w:val="Standard"/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</w:r>
      <w:r w:rsidR="001B09AC" w:rsidRPr="00543132"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26F024F6" w14:textId="3F348CF1" w:rsidR="00BA5FB7" w:rsidRPr="00B9553C" w:rsidRDefault="00543132" w:rsidP="00543132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sz w:val="28"/>
          <w:szCs w:val="28"/>
        </w:rPr>
        <w:tab/>
      </w:r>
      <w:r w:rsidR="00B9553C" w:rsidRPr="00B9553C">
        <w:rPr>
          <w:rFonts w:ascii="Times New Roman" w:hAnsi="Times New Roman" w:cs="Times New Roman"/>
          <w:bCs/>
          <w:sz w:val="28"/>
          <w:szCs w:val="28"/>
        </w:rPr>
        <w:t xml:space="preserve">Используя библиотеки </w:t>
      </w:r>
      <w:proofErr w:type="spellStart"/>
      <w:r w:rsidR="00B9553C" w:rsidRPr="00B9553C">
        <w:rPr>
          <w:rFonts w:ascii="Times New Roman" w:hAnsi="Times New Roman" w:cs="Times New Roman"/>
          <w:bCs/>
          <w:sz w:val="28"/>
          <w:szCs w:val="28"/>
        </w:rPr>
        <w:t>Keil</w:t>
      </w:r>
      <w:proofErr w:type="spellEnd"/>
      <w:r w:rsidR="00B9553C" w:rsidRPr="00B9553C">
        <w:rPr>
          <w:rFonts w:ascii="Times New Roman" w:hAnsi="Times New Roman" w:cs="Times New Roman"/>
          <w:bCs/>
          <w:sz w:val="28"/>
          <w:szCs w:val="28"/>
        </w:rPr>
        <w:t xml:space="preserve"> μVision5, разработать программу для микроконтроллера (МК) STM32F200, которая включает и выключает светодиод</w:t>
      </w:r>
      <w:r w:rsidR="0074384F" w:rsidRPr="00B9553C">
        <w:rPr>
          <w:rFonts w:ascii="Times New Roman" w:hAnsi="Times New Roman" w:cs="Times New Roman"/>
          <w:bCs/>
          <w:sz w:val="28"/>
          <w:szCs w:val="28"/>
        </w:rPr>
        <w:t>.</w:t>
      </w:r>
    </w:p>
    <w:p w14:paraId="65C6B746" w14:textId="77777777" w:rsidR="00BA5FB7" w:rsidRDefault="00BA5FB7" w:rsidP="00543132">
      <w:pPr>
        <w:pStyle w:val="Standard"/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371E454" w14:textId="17FBECC1" w:rsidR="00BA5FB7" w:rsidRPr="00543132" w:rsidRDefault="00543132" w:rsidP="00543132">
      <w:pPr>
        <w:pStyle w:val="Standard"/>
        <w:widowControl w:val="0"/>
        <w:spacing w:line="360" w:lineRule="auto"/>
        <w:jc w:val="both"/>
        <w:rPr>
          <w:b/>
          <w:bCs/>
        </w:rPr>
      </w:pPr>
      <w:r>
        <w:rPr>
          <w:rFonts w:ascii="Times New Roman" w:hAnsi="Times New Roman"/>
          <w:sz w:val="28"/>
          <w:szCs w:val="28"/>
        </w:rPr>
        <w:tab/>
      </w:r>
      <w:r w:rsidR="001B09AC" w:rsidRPr="00543132">
        <w:rPr>
          <w:rFonts w:ascii="Times New Roman" w:hAnsi="Times New Roman"/>
          <w:b/>
          <w:bCs/>
          <w:sz w:val="28"/>
          <w:szCs w:val="28"/>
        </w:rPr>
        <w:t>Алгоритм программы</w:t>
      </w:r>
    </w:p>
    <w:p w14:paraId="0E685AB7" w14:textId="77777777" w:rsidR="00810435" w:rsidRPr="00810435" w:rsidRDefault="001B09AC" w:rsidP="0081043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10435" w:rsidRPr="00810435">
        <w:rPr>
          <w:rFonts w:ascii="Times New Roman" w:hAnsi="Times New Roman"/>
          <w:sz w:val="28"/>
          <w:szCs w:val="28"/>
        </w:rPr>
        <w:t>Для начала в данной лабораторной работе необходимо настроить выводы PG6,PG7 и PG8 на вывод цифровых данных аналогично предыдущим лабораторным работам: подключить тактирование, с целью снижения энергопотребления МК после подачи на него питания, так как до этого момента практически все периферийные блоки выключены. Включение/выключение блока производится подачей/прекращением на него тактового сигнала.</w:t>
      </w:r>
    </w:p>
    <w:p w14:paraId="2D3445B3" w14:textId="0521F7F1" w:rsidR="00BA5FB7" w:rsidRDefault="00810435" w:rsidP="002367DB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0435">
        <w:rPr>
          <w:rFonts w:ascii="Times New Roman" w:hAnsi="Times New Roman"/>
          <w:sz w:val="28"/>
          <w:szCs w:val="28"/>
        </w:rPr>
        <w:t>Управление режимами работы разрядов портов ввода/вывода общего назначения выполняется с помощью регистра режимов</w:t>
      </w:r>
      <w:r>
        <w:rPr>
          <w:rFonts w:ascii="Times New Roman" w:hAnsi="Times New Roman"/>
          <w:sz w:val="28"/>
          <w:szCs w:val="28"/>
        </w:rPr>
        <w:t xml:space="preserve"> (См. Рисунок 1)</w:t>
      </w:r>
      <w:r w:rsidRPr="00810435">
        <w:rPr>
          <w:rFonts w:ascii="Times New Roman" w:hAnsi="Times New Roman"/>
          <w:sz w:val="28"/>
          <w:szCs w:val="28"/>
        </w:rPr>
        <w:t>. В данном случае нам следует установить значение 01 для вывода цифровых данных.</w:t>
      </w:r>
    </w:p>
    <w:p w14:paraId="02DBF86F" w14:textId="77777777" w:rsidR="002367DB" w:rsidRDefault="002367DB" w:rsidP="00F40B44">
      <w:pPr>
        <w:pStyle w:val="Standard"/>
        <w:spacing w:line="360" w:lineRule="auto"/>
        <w:jc w:val="center"/>
      </w:pPr>
    </w:p>
    <w:p w14:paraId="7ADC89DB" w14:textId="7A2F47A2" w:rsidR="00BA5FB7" w:rsidRPr="00F40B44" w:rsidRDefault="00810435" w:rsidP="00F40B44">
      <w:pPr>
        <w:pStyle w:val="Standard"/>
        <w:spacing w:line="360" w:lineRule="auto"/>
        <w:jc w:val="center"/>
      </w:pPr>
      <w:r w:rsidRPr="004F08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47969B" wp14:editId="096CF534">
            <wp:extent cx="5505254" cy="3187637"/>
            <wp:effectExtent l="0" t="0" r="0" b="635"/>
            <wp:docPr id="9" name="Picture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0" cy="319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901C" w14:textId="72B76054" w:rsidR="00F40B44" w:rsidRDefault="001B09AC" w:rsidP="00810435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40B44">
        <w:rPr>
          <w:rFonts w:ascii="Times New Roman" w:hAnsi="Times New Roman"/>
          <w:sz w:val="20"/>
          <w:szCs w:val="20"/>
        </w:rPr>
        <w:t>Ри</w:t>
      </w:r>
      <w:r w:rsidR="00F40B44" w:rsidRPr="00F40B44">
        <w:rPr>
          <w:rFonts w:ascii="Times New Roman" w:hAnsi="Times New Roman"/>
          <w:sz w:val="20"/>
          <w:szCs w:val="20"/>
        </w:rPr>
        <w:t xml:space="preserve">сунок </w:t>
      </w:r>
      <w:r w:rsidRPr="00F40B44">
        <w:rPr>
          <w:rFonts w:ascii="Times New Roman" w:hAnsi="Times New Roman"/>
          <w:sz w:val="20"/>
          <w:szCs w:val="20"/>
        </w:rPr>
        <w:t>1</w:t>
      </w:r>
    </w:p>
    <w:p w14:paraId="22867C78" w14:textId="66C9DC92" w:rsidR="00810435" w:rsidRPr="00810435" w:rsidRDefault="00810435" w:rsidP="0081043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810435">
        <w:rPr>
          <w:rFonts w:ascii="Times New Roman" w:hAnsi="Times New Roman"/>
          <w:sz w:val="28"/>
          <w:szCs w:val="28"/>
        </w:rPr>
        <w:t>Выводы PA0 и PG15 настраиваются на ввод цифровых данных. Для этого также воспользуемся таблицей на рис. 2. Исходя из этого устанавливается значения 00, после подключения тактирования недостающих регистров.</w:t>
      </w:r>
    </w:p>
    <w:p w14:paraId="1C61C749" w14:textId="77777777" w:rsidR="00810435" w:rsidRPr="00810435" w:rsidRDefault="00810435" w:rsidP="0081043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10435">
        <w:rPr>
          <w:rFonts w:ascii="Times New Roman" w:hAnsi="Times New Roman"/>
          <w:sz w:val="28"/>
          <w:szCs w:val="28"/>
        </w:rPr>
        <w:t>После чего подключается тактирование контроллера конфигурации системы SYSCFG. Для ее подключения необходимо использовать конструкцию “</w:t>
      </w:r>
      <w:proofErr w:type="spellStart"/>
      <w:r w:rsidRPr="00810435">
        <w:rPr>
          <w:rFonts w:ascii="Times New Roman" w:hAnsi="Times New Roman"/>
          <w:sz w:val="28"/>
          <w:szCs w:val="28"/>
        </w:rPr>
        <w:t>Bit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0435">
        <w:rPr>
          <w:rFonts w:ascii="Times New Roman" w:hAnsi="Times New Roman"/>
          <w:sz w:val="28"/>
          <w:szCs w:val="28"/>
        </w:rPr>
        <w:t>definition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0435">
        <w:rPr>
          <w:rFonts w:ascii="Times New Roman" w:hAnsi="Times New Roman"/>
          <w:sz w:val="28"/>
          <w:szCs w:val="28"/>
        </w:rPr>
        <w:t>for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RCC_APB2ENR </w:t>
      </w:r>
      <w:proofErr w:type="spellStart"/>
      <w:r w:rsidRPr="00810435">
        <w:rPr>
          <w:rFonts w:ascii="Times New Roman" w:hAnsi="Times New Roman"/>
          <w:sz w:val="28"/>
          <w:szCs w:val="28"/>
        </w:rPr>
        <w:t>register</w:t>
      </w:r>
      <w:proofErr w:type="spellEnd"/>
      <w:r w:rsidRPr="00810435">
        <w:rPr>
          <w:rFonts w:ascii="Times New Roman" w:hAnsi="Times New Roman"/>
          <w:sz w:val="28"/>
          <w:szCs w:val="28"/>
        </w:rPr>
        <w:t>” файла stm32f207xx.h. А для установки значения воспользоваться документацией из файла CD00225773.pdf, в файле была найдена информация о том, что для подключения тактирования необходимо перевести бит по номером 14 в состояние со значением 1, что и было выполнено непосредственно в самой программе.</w:t>
      </w:r>
    </w:p>
    <w:p w14:paraId="6E26FE21" w14:textId="77777777" w:rsidR="00810435" w:rsidRPr="00810435" w:rsidRDefault="00810435" w:rsidP="00810435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0435">
        <w:rPr>
          <w:rFonts w:ascii="Times New Roman" w:hAnsi="Times New Roman"/>
          <w:sz w:val="28"/>
          <w:szCs w:val="28"/>
        </w:rPr>
        <w:t>Далее настраивается контроллер внешних событий/прерываний EXTI(</w:t>
      </w:r>
      <w:proofErr w:type="spellStart"/>
      <w:r w:rsidRPr="00810435">
        <w:rPr>
          <w:rFonts w:ascii="Times New Roman" w:hAnsi="Times New Roman"/>
          <w:sz w:val="28"/>
          <w:szCs w:val="28"/>
        </w:rPr>
        <w:t>External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0435">
        <w:rPr>
          <w:rFonts w:ascii="Times New Roman" w:hAnsi="Times New Roman"/>
          <w:sz w:val="28"/>
          <w:szCs w:val="28"/>
        </w:rPr>
        <w:t>interrupt</w:t>
      </w:r>
      <w:proofErr w:type="spellEnd"/>
      <w:r w:rsidRPr="00810435">
        <w:rPr>
          <w:rFonts w:ascii="Times New Roman" w:hAnsi="Times New Roman"/>
          <w:sz w:val="28"/>
          <w:szCs w:val="28"/>
        </w:rPr>
        <w:t>/</w:t>
      </w:r>
      <w:proofErr w:type="spellStart"/>
      <w:r w:rsidRPr="00810435">
        <w:rPr>
          <w:rFonts w:ascii="Times New Roman" w:hAnsi="Times New Roman"/>
          <w:sz w:val="28"/>
          <w:szCs w:val="28"/>
        </w:rPr>
        <w:t>event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0435">
        <w:rPr>
          <w:rFonts w:ascii="Times New Roman" w:hAnsi="Times New Roman"/>
          <w:sz w:val="28"/>
          <w:szCs w:val="28"/>
        </w:rPr>
        <w:t>controller</w:t>
      </w:r>
      <w:proofErr w:type="spellEnd"/>
      <w:r w:rsidRPr="00810435">
        <w:rPr>
          <w:rFonts w:ascii="Times New Roman" w:hAnsi="Times New Roman"/>
          <w:sz w:val="28"/>
          <w:szCs w:val="28"/>
        </w:rPr>
        <w:t>). Всего есть 23 линии для конфигурирования источников прерываний, однако мы будем использовать только линии 0 и 15.</w:t>
      </w:r>
    </w:p>
    <w:p w14:paraId="68F0242F" w14:textId="77777777" w:rsidR="00810435" w:rsidRPr="00810435" w:rsidRDefault="00810435" w:rsidP="00407D9E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0435">
        <w:rPr>
          <w:rFonts w:ascii="Times New Roman" w:hAnsi="Times New Roman"/>
          <w:sz w:val="28"/>
          <w:szCs w:val="28"/>
        </w:rPr>
        <w:t>Конфигурируются маскирующие биты для требуемых линий, то есть 0 и 15. Для этого обратимся к файлу stm32f207xx.h и использовать конструкции из “</w:t>
      </w:r>
      <w:proofErr w:type="spellStart"/>
      <w:r w:rsidRPr="00810435">
        <w:rPr>
          <w:rFonts w:ascii="Times New Roman" w:hAnsi="Times New Roman"/>
          <w:sz w:val="28"/>
          <w:szCs w:val="28"/>
        </w:rPr>
        <w:t>Bit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0435">
        <w:rPr>
          <w:rFonts w:ascii="Times New Roman" w:hAnsi="Times New Roman"/>
          <w:sz w:val="28"/>
          <w:szCs w:val="28"/>
        </w:rPr>
        <w:t>definition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0435">
        <w:rPr>
          <w:rFonts w:ascii="Times New Roman" w:hAnsi="Times New Roman"/>
          <w:sz w:val="28"/>
          <w:szCs w:val="28"/>
        </w:rPr>
        <w:t>for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EXTI_IMR </w:t>
      </w:r>
      <w:proofErr w:type="spellStart"/>
      <w:r w:rsidRPr="00810435">
        <w:rPr>
          <w:rFonts w:ascii="Times New Roman" w:hAnsi="Times New Roman"/>
          <w:sz w:val="28"/>
          <w:szCs w:val="28"/>
        </w:rPr>
        <w:t>register</w:t>
      </w:r>
      <w:proofErr w:type="spellEnd"/>
      <w:r w:rsidRPr="00810435">
        <w:rPr>
          <w:rFonts w:ascii="Times New Roman" w:hAnsi="Times New Roman"/>
          <w:sz w:val="28"/>
          <w:szCs w:val="28"/>
        </w:rPr>
        <w:t>”.</w:t>
      </w:r>
    </w:p>
    <w:p w14:paraId="5FA90400" w14:textId="77777777" w:rsidR="00810435" w:rsidRPr="00810435" w:rsidRDefault="00810435" w:rsidP="00810435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0435">
        <w:rPr>
          <w:rFonts w:ascii="Times New Roman" w:hAnsi="Times New Roman"/>
          <w:sz w:val="28"/>
          <w:szCs w:val="28"/>
        </w:rPr>
        <w:t>На данном этапе произошла резервация двух линий под прерывания, далее необходимо сконфигурировать биты регистров выбора фиксации линий прерывания по нарастающему и падающему фронтам (EXTI_RTSR и EXTI_FTSR).  Для</w:t>
      </w:r>
      <w:r w:rsidRPr="008104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10435">
        <w:rPr>
          <w:rFonts w:ascii="Times New Roman" w:hAnsi="Times New Roman"/>
          <w:sz w:val="28"/>
          <w:szCs w:val="28"/>
        </w:rPr>
        <w:t>этого</w:t>
      </w:r>
      <w:r w:rsidRPr="008104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10435">
        <w:rPr>
          <w:rFonts w:ascii="Times New Roman" w:hAnsi="Times New Roman"/>
          <w:sz w:val="28"/>
          <w:szCs w:val="28"/>
        </w:rPr>
        <w:t>обратимся</w:t>
      </w:r>
      <w:r w:rsidRPr="008104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10435">
        <w:rPr>
          <w:rFonts w:ascii="Times New Roman" w:hAnsi="Times New Roman"/>
          <w:sz w:val="28"/>
          <w:szCs w:val="28"/>
        </w:rPr>
        <w:t>к</w:t>
      </w:r>
      <w:r w:rsidRPr="0081043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10435">
        <w:rPr>
          <w:rFonts w:ascii="Times New Roman" w:hAnsi="Times New Roman"/>
          <w:sz w:val="28"/>
          <w:szCs w:val="28"/>
        </w:rPr>
        <w:t>конструкциям</w:t>
      </w:r>
      <w:r w:rsidRPr="00810435">
        <w:rPr>
          <w:rFonts w:ascii="Times New Roman" w:hAnsi="Times New Roman"/>
          <w:sz w:val="28"/>
          <w:szCs w:val="28"/>
          <w:lang w:val="en-US"/>
        </w:rPr>
        <w:t xml:space="preserve"> “Bit definition for EXTI_RTSR register” </w:t>
      </w:r>
      <w:r w:rsidRPr="00810435">
        <w:rPr>
          <w:rFonts w:ascii="Times New Roman" w:hAnsi="Times New Roman"/>
          <w:sz w:val="28"/>
          <w:szCs w:val="28"/>
        </w:rPr>
        <w:t>и</w:t>
      </w:r>
      <w:r w:rsidRPr="00810435">
        <w:rPr>
          <w:rFonts w:ascii="Times New Roman" w:hAnsi="Times New Roman"/>
          <w:sz w:val="28"/>
          <w:szCs w:val="28"/>
          <w:lang w:val="en-US"/>
        </w:rPr>
        <w:t xml:space="preserve"> “Bit definition for EXTI_FTSR register”. </w:t>
      </w:r>
      <w:r w:rsidRPr="00810435">
        <w:rPr>
          <w:rFonts w:ascii="Times New Roman" w:hAnsi="Times New Roman"/>
          <w:sz w:val="28"/>
          <w:szCs w:val="28"/>
        </w:rPr>
        <w:t>В данной лабораторной работе происходит фиксация в одном случае нарастающего фронта(PA0), а в другом - падающего(PG15).</w:t>
      </w:r>
    </w:p>
    <w:p w14:paraId="720B6789" w14:textId="77777777" w:rsidR="00810435" w:rsidRPr="00810435" w:rsidRDefault="00810435" w:rsidP="00810435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0435">
        <w:rPr>
          <w:rFonts w:ascii="Times New Roman" w:hAnsi="Times New Roman"/>
          <w:sz w:val="28"/>
          <w:szCs w:val="28"/>
        </w:rPr>
        <w:t xml:space="preserve">После этого </w:t>
      </w:r>
      <w:proofErr w:type="spellStart"/>
      <w:r w:rsidRPr="00810435">
        <w:rPr>
          <w:rFonts w:ascii="Times New Roman" w:hAnsi="Times New Roman"/>
          <w:sz w:val="28"/>
          <w:szCs w:val="28"/>
        </w:rPr>
        <w:t>прокрепляются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порты к зарезервированным линиям. Это делается при помощи находящихся в контроллере конфигурации системы SYSCFG регистров конфигурации внешних прерываний контроллера конфигурации системы SYSCFG_EXTICR. Для подключения следует воспользоваться конструкцией из “EXTI0 </w:t>
      </w:r>
      <w:proofErr w:type="spellStart"/>
      <w:r w:rsidRPr="00810435">
        <w:rPr>
          <w:rFonts w:ascii="Times New Roman" w:hAnsi="Times New Roman"/>
          <w:sz w:val="28"/>
          <w:szCs w:val="28"/>
        </w:rPr>
        <w:t>configuration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” и “EXTI15 </w:t>
      </w:r>
      <w:proofErr w:type="spellStart"/>
      <w:r w:rsidRPr="00810435">
        <w:rPr>
          <w:rFonts w:ascii="Times New Roman" w:hAnsi="Times New Roman"/>
          <w:sz w:val="28"/>
          <w:szCs w:val="28"/>
        </w:rPr>
        <w:t>configuration</w:t>
      </w:r>
      <w:proofErr w:type="spellEnd"/>
      <w:r w:rsidRPr="00810435">
        <w:rPr>
          <w:rFonts w:ascii="Times New Roman" w:hAnsi="Times New Roman"/>
          <w:sz w:val="28"/>
          <w:szCs w:val="28"/>
        </w:rPr>
        <w:t>” файла stm32f207xx.h.</w:t>
      </w:r>
    </w:p>
    <w:p w14:paraId="3A8FF66B" w14:textId="77777777" w:rsidR="00810435" w:rsidRPr="00810435" w:rsidRDefault="00810435" w:rsidP="00810435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0435">
        <w:rPr>
          <w:rFonts w:ascii="Times New Roman" w:hAnsi="Times New Roman"/>
          <w:sz w:val="28"/>
          <w:szCs w:val="28"/>
        </w:rPr>
        <w:lastRenderedPageBreak/>
        <w:t>После настройки контроллера внешних прерываний следует установить приоритеты прерываний. Установка приоритетов осуществляется с помощью регистров приоритета прерывания NVIC_IPR (см. файл CD00228163.pdf). Для каждой линии использовалась функция “</w:t>
      </w:r>
      <w:proofErr w:type="spellStart"/>
      <w:r w:rsidRPr="00810435">
        <w:rPr>
          <w:rFonts w:ascii="Times New Roman" w:hAnsi="Times New Roman"/>
          <w:sz w:val="28"/>
          <w:szCs w:val="28"/>
        </w:rPr>
        <w:t>void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0435">
        <w:rPr>
          <w:rFonts w:ascii="Times New Roman" w:hAnsi="Times New Roman"/>
          <w:sz w:val="28"/>
          <w:szCs w:val="28"/>
        </w:rPr>
        <w:t>NVIC_SetPriority</w:t>
      </w:r>
      <w:proofErr w:type="spellEnd"/>
      <w:r w:rsidRPr="00810435">
        <w:rPr>
          <w:rFonts w:ascii="Times New Roman" w:hAnsi="Times New Roman"/>
          <w:sz w:val="28"/>
          <w:szCs w:val="28"/>
        </w:rPr>
        <w:t>(</w:t>
      </w:r>
      <w:proofErr w:type="spellStart"/>
      <w:r w:rsidRPr="00810435">
        <w:rPr>
          <w:rFonts w:ascii="Times New Roman" w:hAnsi="Times New Roman"/>
          <w:sz w:val="28"/>
          <w:szCs w:val="28"/>
        </w:rPr>
        <w:t>IRQn_Type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0435">
        <w:rPr>
          <w:rFonts w:ascii="Times New Roman" w:hAnsi="Times New Roman"/>
          <w:sz w:val="28"/>
          <w:szCs w:val="28"/>
        </w:rPr>
        <w:t>IRQn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, uint32_t </w:t>
      </w:r>
      <w:proofErr w:type="spellStart"/>
      <w:r w:rsidRPr="00810435">
        <w:rPr>
          <w:rFonts w:ascii="Times New Roman" w:hAnsi="Times New Roman"/>
          <w:sz w:val="28"/>
          <w:szCs w:val="28"/>
        </w:rPr>
        <w:t>priority</w:t>
      </w:r>
      <w:proofErr w:type="spellEnd"/>
      <w:r w:rsidRPr="00810435">
        <w:rPr>
          <w:rFonts w:ascii="Times New Roman" w:hAnsi="Times New Roman"/>
          <w:sz w:val="28"/>
          <w:szCs w:val="28"/>
        </w:rPr>
        <w:t>))” из строки 1464 файла core_cm3.h. В данной функции на первом месте стоит тип прерывания, то есть его позиция в таблице прерываний, а на втором непосредственно приоритет.</w:t>
      </w:r>
    </w:p>
    <w:p w14:paraId="3FED4641" w14:textId="77777777" w:rsidR="00810435" w:rsidRPr="00810435" w:rsidRDefault="00810435" w:rsidP="00810435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0435">
        <w:rPr>
          <w:rFonts w:ascii="Times New Roman" w:hAnsi="Times New Roman"/>
          <w:sz w:val="28"/>
          <w:szCs w:val="28"/>
        </w:rPr>
        <w:t>И наконец активируется прерывание. Для этого необходимо воспользоваться справочным руководством по программированию (см. файл CD00228163.pdf) активация обработки определенного вектора прерывания осуществляется с помощью регистров NVIC_ISER. Для каждой линии использовалась функция “</w:t>
      </w:r>
      <w:proofErr w:type="spellStart"/>
      <w:r w:rsidRPr="00810435">
        <w:rPr>
          <w:rFonts w:ascii="Times New Roman" w:hAnsi="Times New Roman"/>
          <w:sz w:val="28"/>
          <w:szCs w:val="28"/>
        </w:rPr>
        <w:t>void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0435">
        <w:rPr>
          <w:rFonts w:ascii="Times New Roman" w:hAnsi="Times New Roman"/>
          <w:sz w:val="28"/>
          <w:szCs w:val="28"/>
        </w:rPr>
        <w:t>NVIC_EnableIRQ</w:t>
      </w:r>
      <w:proofErr w:type="spellEnd"/>
      <w:r w:rsidRPr="00810435">
        <w:rPr>
          <w:rFonts w:ascii="Times New Roman" w:hAnsi="Times New Roman"/>
          <w:sz w:val="28"/>
          <w:szCs w:val="28"/>
        </w:rPr>
        <w:t>(</w:t>
      </w:r>
      <w:proofErr w:type="spellStart"/>
      <w:r w:rsidRPr="00810435">
        <w:rPr>
          <w:rFonts w:ascii="Times New Roman" w:hAnsi="Times New Roman"/>
          <w:sz w:val="28"/>
          <w:szCs w:val="28"/>
        </w:rPr>
        <w:t>IRQn_Type</w:t>
      </w:r>
      <w:proofErr w:type="spellEnd"/>
      <w:r w:rsidRPr="008104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0435">
        <w:rPr>
          <w:rFonts w:ascii="Times New Roman" w:hAnsi="Times New Roman"/>
          <w:sz w:val="28"/>
          <w:szCs w:val="28"/>
        </w:rPr>
        <w:t>IRQn</w:t>
      </w:r>
      <w:proofErr w:type="spellEnd"/>
      <w:r w:rsidRPr="00810435">
        <w:rPr>
          <w:rFonts w:ascii="Times New Roman" w:hAnsi="Times New Roman"/>
          <w:sz w:val="28"/>
          <w:szCs w:val="28"/>
        </w:rPr>
        <w:t>)” из строки 1382 файла core_cm3.h.</w:t>
      </w:r>
    </w:p>
    <w:p w14:paraId="0DB4F52C" w14:textId="02E6A2A6" w:rsidR="00BA5FB7" w:rsidRPr="00810435" w:rsidRDefault="00810435" w:rsidP="0068213B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0435">
        <w:rPr>
          <w:rFonts w:ascii="Times New Roman" w:hAnsi="Times New Roman"/>
          <w:sz w:val="28"/>
          <w:szCs w:val="28"/>
        </w:rPr>
        <w:t xml:space="preserve">Сам обработчик прерываний написан отдельной переопределенной функцией. Имя этой функции найдено в предустановленном файле </w:t>
      </w:r>
      <w:proofErr w:type="spellStart"/>
      <w:r w:rsidRPr="00810435">
        <w:rPr>
          <w:rFonts w:ascii="Times New Roman" w:hAnsi="Times New Roman"/>
          <w:sz w:val="28"/>
          <w:szCs w:val="28"/>
        </w:rPr>
        <w:t>StartUp</w:t>
      </w:r>
      <w:proofErr w:type="spellEnd"/>
      <w:r w:rsidRPr="00810435">
        <w:rPr>
          <w:rFonts w:ascii="Times New Roman" w:hAnsi="Times New Roman"/>
          <w:sz w:val="28"/>
          <w:szCs w:val="28"/>
        </w:rPr>
        <w:t>. Для каждой линии обработчик прерываний индивидуален. Он включает и выключает прикрепленный к нему светодиод.</w:t>
      </w:r>
    </w:p>
    <w:p w14:paraId="722E5992" w14:textId="77777777" w:rsidR="00BA5FB7" w:rsidRDefault="00BA5FB7" w:rsidP="00543132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04F80F20" w14:textId="572DFB4E" w:rsidR="0074384F" w:rsidRPr="00543132" w:rsidRDefault="0074384F" w:rsidP="0074384F">
      <w:pPr>
        <w:pStyle w:val="Standard"/>
        <w:widowControl w:val="0"/>
        <w:spacing w:line="360" w:lineRule="auto"/>
        <w:jc w:val="both"/>
        <w:rPr>
          <w:b/>
          <w:bCs/>
        </w:rPr>
      </w:pPr>
      <w:r>
        <w:rPr>
          <w:rFonts w:ascii="Times New Roman" w:hAnsi="Times New Roman"/>
          <w:sz w:val="28"/>
          <w:szCs w:val="28"/>
        </w:rPr>
        <w:tab/>
      </w:r>
      <w:r w:rsidRPr="0074384F">
        <w:rPr>
          <w:rFonts w:ascii="Times New Roman" w:hAnsi="Times New Roman"/>
          <w:b/>
          <w:bCs/>
          <w:sz w:val="28"/>
          <w:szCs w:val="28"/>
        </w:rPr>
        <w:t>Полученные результаты</w:t>
      </w:r>
    </w:p>
    <w:p w14:paraId="78A83CB8" w14:textId="4452C3E9" w:rsidR="005A2359" w:rsidRPr="00661E40" w:rsidRDefault="0074384F" w:rsidP="005A2359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D2D45" w:rsidRPr="008D2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Реализованная на языке </w:t>
      </w:r>
      <w:r w:rsidR="008D2D45" w:rsidRPr="008D2D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8D2D45" w:rsidRPr="008D2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(см. Приложение) успешно выполняет поставленную задачу.</w:t>
      </w:r>
    </w:p>
    <w:p w14:paraId="667AD893" w14:textId="77777777" w:rsidR="005A2359" w:rsidRPr="00661E40" w:rsidRDefault="005A2359" w:rsidP="005A2359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0A556C" w14:textId="0D7BCAD5" w:rsidR="0074384F" w:rsidRPr="008D2D45" w:rsidRDefault="001B09AC" w:rsidP="0074384F">
      <w:pPr>
        <w:pStyle w:val="Standard"/>
        <w:widowControl w:val="0"/>
        <w:spacing w:line="360" w:lineRule="auto"/>
        <w:ind w:firstLine="709"/>
        <w:jc w:val="both"/>
      </w:pPr>
      <w:r w:rsidRPr="0074384F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E332150" w14:textId="773E18B9" w:rsidR="0074384F" w:rsidRPr="00810435" w:rsidRDefault="001B09AC" w:rsidP="00810435">
      <w:pPr>
        <w:pStyle w:val="Standard"/>
        <w:widowControl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10435" w:rsidRPr="00810435">
        <w:rPr>
          <w:rFonts w:ascii="Times New Roman" w:hAnsi="Times New Roman"/>
          <w:sz w:val="28"/>
          <w:szCs w:val="28"/>
        </w:rPr>
        <w:t>Были изучены основные методы обработки событий и прерываний.</w:t>
      </w:r>
      <w:r w:rsidR="00810435">
        <w:rPr>
          <w:rFonts w:ascii="Times New Roman" w:hAnsi="Times New Roman"/>
          <w:sz w:val="28"/>
          <w:szCs w:val="28"/>
        </w:rPr>
        <w:t xml:space="preserve"> </w:t>
      </w:r>
      <w:r w:rsidR="00810435" w:rsidRPr="00810435">
        <w:rPr>
          <w:rFonts w:ascii="Times New Roman" w:hAnsi="Times New Roman"/>
          <w:sz w:val="28"/>
          <w:szCs w:val="28"/>
        </w:rPr>
        <w:t>Разработана программа для микроконтроллера (МК) STM32F200 мигающую светодиодом PG7 и регистрирующую и обрабатывающую с разным приоритетом замыкание кнопок “WAKEUP” и “USER”. При нажатии кнопки “WAKEUP” на некоторое время подключается светодиод PG6, а при нажатии кнопки “USER” светодиод PG8.</w:t>
      </w:r>
      <w:r w:rsidR="005A2359" w:rsidRPr="005A2359">
        <w:rPr>
          <w:rFonts w:ascii="Times New Roman" w:hAnsi="Times New Roman" w:cs="Times New Roman"/>
          <w:sz w:val="28"/>
          <w:szCs w:val="28"/>
        </w:rPr>
        <w:br w:type="page"/>
      </w:r>
    </w:p>
    <w:p w14:paraId="351E4E14" w14:textId="59AD2542" w:rsidR="0074384F" w:rsidRPr="008D2D45" w:rsidRDefault="0074384F" w:rsidP="0074384F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</w:p>
    <w:p w14:paraId="549D5A4D" w14:textId="77777777" w:rsidR="0074384F" w:rsidRPr="00661E40" w:rsidRDefault="0074384F" w:rsidP="0074384F">
      <w:pPr>
        <w:pStyle w:val="Standard"/>
        <w:widowControl w:val="0"/>
        <w:spacing w:line="360" w:lineRule="auto"/>
        <w:jc w:val="both"/>
        <w:rPr>
          <w:rFonts w:ascii="Times New Roman" w:hAnsi="Times New Roman"/>
          <w:sz w:val="13"/>
          <w:szCs w:val="13"/>
          <w:lang w:val="en-US"/>
        </w:rPr>
      </w:pPr>
    </w:p>
    <w:p w14:paraId="2B2F5799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#include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E7DE79"/>
          <w:kern w:val="0"/>
          <w:sz w:val="18"/>
          <w:szCs w:val="18"/>
          <w:lang w:val="en-RU" w:eastAsia="en-GB" w:bidi="ar-SA"/>
        </w:rPr>
        <w:t>"stm32f2xx.h"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                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>// Device header</w:t>
      </w:r>
    </w:p>
    <w:p w14:paraId="52404DBD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#include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E7DE79"/>
          <w:kern w:val="0"/>
          <w:sz w:val="18"/>
          <w:szCs w:val="18"/>
          <w:lang w:val="en-RU" w:eastAsia="en-GB" w:bidi="ar-SA"/>
        </w:rPr>
        <w:t>"core_cm3.h"</w:t>
      </w:r>
    </w:p>
    <w:p w14:paraId="07F33E9B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void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delay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()</w:t>
      </w:r>
    </w:p>
    <w:p w14:paraId="19B565DA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{</w:t>
      </w:r>
    </w:p>
    <w:p w14:paraId="5F110FBF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unsigned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long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i;</w:t>
      </w:r>
    </w:p>
    <w:p w14:paraId="2C95EB07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i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=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0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</w:p>
    <w:p w14:paraId="0E6640D1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for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(i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=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0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 i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2000000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 i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++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){}</w:t>
      </w:r>
    </w:p>
    <w:p w14:paraId="03D13A2B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}</w:t>
      </w:r>
    </w:p>
    <w:p w14:paraId="0CB1257E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</w:p>
    <w:p w14:paraId="02F80A26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void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EXTI0_IRQHandler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void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)</w:t>
      </w:r>
    </w:p>
    <w:p w14:paraId="00AA1033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{</w:t>
      </w:r>
    </w:p>
    <w:p w14:paraId="173C3772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ODR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6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</w:p>
    <w:p w14:paraId="7C27BC63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delay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();</w:t>
      </w:r>
    </w:p>
    <w:p w14:paraId="1B7326F2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ODR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&amp;=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~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6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</w:p>
    <w:p w14:paraId="2BA9DD12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delay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();</w:t>
      </w:r>
    </w:p>
    <w:p w14:paraId="2E92B622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</w:p>
    <w:p w14:paraId="4D6211D7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Cambria Math" w:eastAsia="Times New Roman" w:hAnsi="Cambria Math" w:cs="Cambria Math"/>
          <w:color w:val="E1E1E6"/>
          <w:kern w:val="0"/>
          <w:sz w:val="18"/>
          <w:szCs w:val="18"/>
          <w:lang w:val="en-RU" w:eastAsia="en-GB" w:bidi="ar-SA"/>
        </w:rPr>
        <w:t>​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EXTI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PR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EXTI_PR_PR0;</w:t>
      </w:r>
    </w:p>
    <w:p w14:paraId="465336A1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}</w:t>
      </w:r>
    </w:p>
    <w:p w14:paraId="016389F2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</w:p>
    <w:p w14:paraId="62AFB904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void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EXTI15_10_IRQHandler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void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)</w:t>
      </w:r>
    </w:p>
    <w:p w14:paraId="0A59BFD3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{</w:t>
      </w:r>
    </w:p>
    <w:p w14:paraId="3020B9C6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ODR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8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</w:p>
    <w:p w14:paraId="7283BCA4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delay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();</w:t>
      </w:r>
    </w:p>
    <w:p w14:paraId="42E8C601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ODR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&amp;=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~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8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</w:p>
    <w:p w14:paraId="7700F9E3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delay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();</w:t>
      </w:r>
    </w:p>
    <w:p w14:paraId="7B7F7E62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</w:p>
    <w:p w14:paraId="65207EA5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Cambria Math" w:eastAsia="Times New Roman" w:hAnsi="Cambria Math" w:cs="Cambria Math"/>
          <w:color w:val="E1E1E6"/>
          <w:kern w:val="0"/>
          <w:sz w:val="18"/>
          <w:szCs w:val="18"/>
          <w:lang w:val="en-RU" w:eastAsia="en-GB" w:bidi="ar-SA"/>
        </w:rPr>
        <w:t>​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EXTI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PR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EXTI_PR_PR0;</w:t>
      </w:r>
    </w:p>
    <w:p w14:paraId="2AA76253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}</w:t>
      </w:r>
    </w:p>
    <w:p w14:paraId="7273D095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</w:p>
    <w:p w14:paraId="6015DA70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</w:p>
    <w:p w14:paraId="4169F3B2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int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main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()</w:t>
      </w:r>
    </w:p>
    <w:p w14:paraId="18B6DAEB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{</w:t>
      </w:r>
    </w:p>
    <w:p w14:paraId="39F92863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  RCC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AHB1ENR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6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 xml:space="preserve"> // Enable port G clocking</w:t>
      </w:r>
    </w:p>
    <w:p w14:paraId="268F2E97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  RCC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APB2ENR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14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 xml:space="preserve"> //SYSCFGEN</w:t>
      </w:r>
    </w:p>
    <w:p w14:paraId="5DFB1B6A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Cambria Math" w:eastAsia="Times New Roman" w:hAnsi="Cambria Math" w:cs="Cambria Math"/>
          <w:color w:val="E1E1E6"/>
          <w:kern w:val="0"/>
          <w:sz w:val="18"/>
          <w:szCs w:val="18"/>
          <w:lang w:val="en-RU" w:eastAsia="en-GB" w:bidi="ar-SA"/>
        </w:rPr>
        <w:t>​</w:t>
      </w:r>
    </w:p>
    <w:p w14:paraId="05579311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MODER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MODER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&amp;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~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13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))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12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>//PG6</w:t>
      </w:r>
    </w:p>
    <w:p w14:paraId="0BB1B9B0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MODER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MODER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&amp;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~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15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))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14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>//PG7</w:t>
      </w:r>
    </w:p>
    <w:p w14:paraId="3C2D457E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MODER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MODER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&amp;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~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17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))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16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>//PG8</w:t>
      </w:r>
    </w:p>
    <w:p w14:paraId="2FCFC13A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</w:p>
    <w:p w14:paraId="5034885D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MODER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MODER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&amp;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~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31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))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&amp;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~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30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);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>//PG15</w:t>
      </w:r>
    </w:p>
    <w:p w14:paraId="0A603DC4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GPIOA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MODER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(GPIOA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MODER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&amp;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~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))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&amp;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~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);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>//PA0</w:t>
      </w:r>
    </w:p>
    <w:p w14:paraId="292E43D9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Cambria Math" w:eastAsia="Times New Roman" w:hAnsi="Cambria Math" w:cs="Cambria Math"/>
          <w:color w:val="E1E1E6"/>
          <w:kern w:val="0"/>
          <w:sz w:val="18"/>
          <w:szCs w:val="18"/>
          <w:lang w:val="en-RU" w:eastAsia="en-GB" w:bidi="ar-SA"/>
        </w:rPr>
        <w:t>​</w:t>
      </w:r>
    </w:p>
    <w:p w14:paraId="6EEDA5C9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EXTI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IMR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EXTI_IMR_MR0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EXTI_IMR_MR15;</w:t>
      </w:r>
    </w:p>
    <w:p w14:paraId="2DFDF493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>//зарезервировали две линии под прерывания (сконфигурировали маскирующие биты...)</w:t>
      </w:r>
    </w:p>
    <w:p w14:paraId="029C7C1B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</w:p>
    <w:p w14:paraId="4851BCF9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EXTI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RTSR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EXTI_RTSR_TR0;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 xml:space="preserve"> //Rise Signal</w:t>
      </w:r>
    </w:p>
    <w:p w14:paraId="02CB79E6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EXTI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FTSR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EXTI_FTSR_TR15;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 xml:space="preserve"> //Fall Signal</w:t>
      </w:r>
    </w:p>
    <w:p w14:paraId="53102413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Cambria Math" w:eastAsia="Times New Roman" w:hAnsi="Cambria Math" w:cs="Cambria Math"/>
          <w:color w:val="E1E1E6"/>
          <w:kern w:val="0"/>
          <w:sz w:val="18"/>
          <w:szCs w:val="18"/>
          <w:lang w:val="en-RU" w:eastAsia="en-GB" w:bidi="ar-SA"/>
        </w:rPr>
        <w:t>​</w:t>
      </w:r>
    </w:p>
    <w:p w14:paraId="2D44DD99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SYSCFG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EXTICR[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0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]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SYSCFG_EXTICR1_EXTI0_PA;</w:t>
      </w:r>
    </w:p>
    <w:p w14:paraId="45F60841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>//прикрепили pa0 к зарезарвированной линии</w:t>
      </w:r>
    </w:p>
    <w:p w14:paraId="0AA77F02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Cambria Math" w:eastAsia="Times New Roman" w:hAnsi="Cambria Math" w:cs="Cambria Math"/>
          <w:color w:val="E1E1E6"/>
          <w:kern w:val="0"/>
          <w:sz w:val="18"/>
          <w:szCs w:val="18"/>
          <w:lang w:val="en-RU" w:eastAsia="en-GB" w:bidi="ar-SA"/>
        </w:rPr>
        <w:t>​</w:t>
      </w:r>
    </w:p>
    <w:p w14:paraId="56C01796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lastRenderedPageBreak/>
        <w:t xml:space="preserve">  SYSCFG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EXTICR[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3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]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SYSCFG_EXTICR4_EXTI15_PG;</w:t>
      </w:r>
    </w:p>
    <w:p w14:paraId="2255C79C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Cambria Math" w:eastAsia="Times New Roman" w:hAnsi="Cambria Math" w:cs="Cambria Math"/>
          <w:color w:val="E1E1E6"/>
          <w:kern w:val="0"/>
          <w:sz w:val="18"/>
          <w:szCs w:val="18"/>
          <w:lang w:val="en-RU" w:eastAsia="en-GB" w:bidi="ar-SA"/>
        </w:rPr>
        <w:t>​</w:t>
      </w:r>
    </w:p>
    <w:p w14:paraId="4FD777A6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NVIC_SetPriority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6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,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5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);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 xml:space="preserve"> //(номер в таблице векторов прерываний(тип), приоритет)</w:t>
      </w:r>
    </w:p>
    <w:p w14:paraId="1815FC31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NVIC_SetPriority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40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,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6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);</w:t>
      </w:r>
    </w:p>
    <w:p w14:paraId="1E7891F6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Cambria Math" w:eastAsia="Times New Roman" w:hAnsi="Cambria Math" w:cs="Cambria Math"/>
          <w:color w:val="E1E1E6"/>
          <w:kern w:val="0"/>
          <w:sz w:val="18"/>
          <w:szCs w:val="18"/>
          <w:lang w:val="en-RU" w:eastAsia="en-GB" w:bidi="ar-SA"/>
        </w:rPr>
        <w:t>​</w:t>
      </w:r>
    </w:p>
    <w:p w14:paraId="128439A6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NVIC_EnableIRQ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6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);</w:t>
      </w:r>
      <w:r w:rsidRPr="00250D4D">
        <w:rPr>
          <w:rFonts w:ascii="Menlo" w:eastAsia="Times New Roman" w:hAnsi="Menlo" w:cs="Menlo"/>
          <w:color w:val="5A4B81"/>
          <w:kern w:val="0"/>
          <w:sz w:val="18"/>
          <w:szCs w:val="18"/>
          <w:lang w:val="en-RU" w:eastAsia="en-GB" w:bidi="ar-SA"/>
        </w:rPr>
        <w:t xml:space="preserve"> //активировали прерывание</w:t>
      </w:r>
    </w:p>
    <w:p w14:paraId="75A46061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NVIC_EnableIRQ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(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40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);</w:t>
      </w:r>
    </w:p>
    <w:p w14:paraId="3E126997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Cambria Math" w:eastAsia="Times New Roman" w:hAnsi="Cambria Math" w:cs="Cambria Math"/>
          <w:color w:val="E1E1E6"/>
          <w:kern w:val="0"/>
          <w:sz w:val="18"/>
          <w:szCs w:val="18"/>
          <w:lang w:val="en-RU" w:eastAsia="en-GB" w:bidi="ar-SA"/>
        </w:rPr>
        <w:t>​</w:t>
      </w:r>
    </w:p>
    <w:p w14:paraId="6369A589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for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(;;)</w:t>
      </w:r>
    </w:p>
    <w:p w14:paraId="6700773F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{</w:t>
      </w:r>
    </w:p>
    <w:p w14:paraId="17EB9D1B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  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ODR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|=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7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</w:p>
    <w:p w14:paraId="44F6D9E4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 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delay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();</w:t>
      </w:r>
    </w:p>
    <w:p w14:paraId="4D11EBCD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  GPIOG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-&gt;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ODR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&amp;=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~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1</w:t>
      </w:r>
      <w:r w:rsidRPr="00250D4D">
        <w:rPr>
          <w:rFonts w:ascii="Menlo" w:eastAsia="Times New Roman" w:hAnsi="Menlo" w:cs="Menlo"/>
          <w:color w:val="FF79C6"/>
          <w:kern w:val="0"/>
          <w:sz w:val="18"/>
          <w:szCs w:val="18"/>
          <w:lang w:val="en-RU" w:eastAsia="en-GB" w:bidi="ar-SA"/>
        </w:rPr>
        <w:t>ul&lt;&lt;</w:t>
      </w:r>
      <w:r w:rsidRPr="00250D4D">
        <w:rPr>
          <w:rFonts w:ascii="Menlo" w:eastAsia="Times New Roman" w:hAnsi="Menlo" w:cs="Menlo"/>
          <w:color w:val="78D1E1"/>
          <w:kern w:val="0"/>
          <w:sz w:val="18"/>
          <w:szCs w:val="18"/>
          <w:lang w:val="en-RU" w:eastAsia="en-GB" w:bidi="ar-SA"/>
        </w:rPr>
        <w:t>7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;</w:t>
      </w:r>
    </w:p>
    <w:p w14:paraId="438FE77F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  </w:t>
      </w:r>
      <w:r w:rsidRPr="00250D4D">
        <w:rPr>
          <w:rFonts w:ascii="Menlo" w:eastAsia="Times New Roman" w:hAnsi="Menlo" w:cs="Menlo"/>
          <w:color w:val="67E480"/>
          <w:kern w:val="0"/>
          <w:sz w:val="18"/>
          <w:szCs w:val="18"/>
          <w:lang w:val="en-RU" w:eastAsia="en-GB" w:bidi="ar-SA"/>
        </w:rPr>
        <w:t>delay</w:t>
      </w: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();</w:t>
      </w:r>
    </w:p>
    <w:p w14:paraId="02B0CCAE" w14:textId="77777777" w:rsidR="00250D4D" w:rsidRPr="00250D4D" w:rsidRDefault="00250D4D" w:rsidP="00250D4D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 xml:space="preserve">  }</w:t>
      </w:r>
    </w:p>
    <w:p w14:paraId="6DEE95B1" w14:textId="17EA9586" w:rsidR="00BA5FB7" w:rsidRPr="00250D4D" w:rsidRDefault="00250D4D" w:rsidP="00810435">
      <w:pPr>
        <w:shd w:val="clear" w:color="auto" w:fill="191622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</w:pPr>
      <w:r w:rsidRPr="00250D4D">
        <w:rPr>
          <w:rFonts w:ascii="Menlo" w:eastAsia="Times New Roman" w:hAnsi="Menlo" w:cs="Menlo"/>
          <w:color w:val="E1E1E6"/>
          <w:kern w:val="0"/>
          <w:sz w:val="18"/>
          <w:szCs w:val="18"/>
          <w:lang w:val="en-RU" w:eastAsia="en-GB" w:bidi="ar-SA"/>
        </w:rPr>
        <w:t>}</w:t>
      </w:r>
    </w:p>
    <w:sectPr w:rsidR="00BA5FB7" w:rsidRPr="00250D4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86E5D" w14:textId="77777777" w:rsidR="006660FA" w:rsidRDefault="006660FA">
      <w:r>
        <w:separator/>
      </w:r>
    </w:p>
  </w:endnote>
  <w:endnote w:type="continuationSeparator" w:id="0">
    <w:p w14:paraId="70CF82B6" w14:textId="77777777" w:rsidR="006660FA" w:rsidRDefault="00666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C8CF5" w14:textId="77777777" w:rsidR="006660FA" w:rsidRDefault="006660FA">
      <w:r>
        <w:rPr>
          <w:color w:val="000000"/>
        </w:rPr>
        <w:separator/>
      </w:r>
    </w:p>
  </w:footnote>
  <w:footnote w:type="continuationSeparator" w:id="0">
    <w:p w14:paraId="337A5D8B" w14:textId="77777777" w:rsidR="006660FA" w:rsidRDefault="00666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461B"/>
    <w:multiLevelType w:val="hybridMultilevel"/>
    <w:tmpl w:val="519642B8"/>
    <w:lvl w:ilvl="0" w:tplc="6F0A6332">
      <w:start w:val="1"/>
      <w:numFmt w:val="decimal"/>
      <w:lvlText w:val="%1)"/>
      <w:lvlJc w:val="left"/>
      <w:pPr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27" w:hanging="360"/>
      </w:pPr>
    </w:lvl>
    <w:lvl w:ilvl="2" w:tplc="FFFFFFFF" w:tentative="1">
      <w:start w:val="1"/>
      <w:numFmt w:val="lowerRoman"/>
      <w:lvlText w:val="%3."/>
      <w:lvlJc w:val="right"/>
      <w:pPr>
        <w:ind w:left="2047" w:hanging="180"/>
      </w:pPr>
    </w:lvl>
    <w:lvl w:ilvl="3" w:tplc="FFFFFFFF" w:tentative="1">
      <w:start w:val="1"/>
      <w:numFmt w:val="decimal"/>
      <w:lvlText w:val="%4."/>
      <w:lvlJc w:val="left"/>
      <w:pPr>
        <w:ind w:left="2767" w:hanging="360"/>
      </w:pPr>
    </w:lvl>
    <w:lvl w:ilvl="4" w:tplc="FFFFFFFF" w:tentative="1">
      <w:start w:val="1"/>
      <w:numFmt w:val="lowerLetter"/>
      <w:lvlText w:val="%5."/>
      <w:lvlJc w:val="left"/>
      <w:pPr>
        <w:ind w:left="3487" w:hanging="360"/>
      </w:pPr>
    </w:lvl>
    <w:lvl w:ilvl="5" w:tplc="FFFFFFFF" w:tentative="1">
      <w:start w:val="1"/>
      <w:numFmt w:val="lowerRoman"/>
      <w:lvlText w:val="%6."/>
      <w:lvlJc w:val="right"/>
      <w:pPr>
        <w:ind w:left="4207" w:hanging="180"/>
      </w:pPr>
    </w:lvl>
    <w:lvl w:ilvl="6" w:tplc="FFFFFFFF" w:tentative="1">
      <w:start w:val="1"/>
      <w:numFmt w:val="decimal"/>
      <w:lvlText w:val="%7."/>
      <w:lvlJc w:val="left"/>
      <w:pPr>
        <w:ind w:left="4927" w:hanging="360"/>
      </w:pPr>
    </w:lvl>
    <w:lvl w:ilvl="7" w:tplc="FFFFFFFF" w:tentative="1">
      <w:start w:val="1"/>
      <w:numFmt w:val="lowerLetter"/>
      <w:lvlText w:val="%8."/>
      <w:lvlJc w:val="left"/>
      <w:pPr>
        <w:ind w:left="5647" w:hanging="360"/>
      </w:pPr>
    </w:lvl>
    <w:lvl w:ilvl="8" w:tplc="FFFFFFFF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" w15:restartNumberingAfterBreak="0">
    <w:nsid w:val="20FA4050"/>
    <w:multiLevelType w:val="hybridMultilevel"/>
    <w:tmpl w:val="8318A3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7" w:hanging="360"/>
      </w:pPr>
    </w:lvl>
    <w:lvl w:ilvl="2" w:tplc="FFFFFFFF" w:tentative="1">
      <w:start w:val="1"/>
      <w:numFmt w:val="lowerRoman"/>
      <w:lvlText w:val="%3."/>
      <w:lvlJc w:val="right"/>
      <w:pPr>
        <w:ind w:left="2407" w:hanging="180"/>
      </w:pPr>
    </w:lvl>
    <w:lvl w:ilvl="3" w:tplc="FFFFFFFF" w:tentative="1">
      <w:start w:val="1"/>
      <w:numFmt w:val="decimal"/>
      <w:lvlText w:val="%4."/>
      <w:lvlJc w:val="left"/>
      <w:pPr>
        <w:ind w:left="3127" w:hanging="360"/>
      </w:pPr>
    </w:lvl>
    <w:lvl w:ilvl="4" w:tplc="FFFFFFFF" w:tentative="1">
      <w:start w:val="1"/>
      <w:numFmt w:val="lowerLetter"/>
      <w:lvlText w:val="%5."/>
      <w:lvlJc w:val="left"/>
      <w:pPr>
        <w:ind w:left="3847" w:hanging="360"/>
      </w:pPr>
    </w:lvl>
    <w:lvl w:ilvl="5" w:tplc="FFFFFFFF" w:tentative="1">
      <w:start w:val="1"/>
      <w:numFmt w:val="lowerRoman"/>
      <w:lvlText w:val="%6."/>
      <w:lvlJc w:val="right"/>
      <w:pPr>
        <w:ind w:left="4567" w:hanging="180"/>
      </w:pPr>
    </w:lvl>
    <w:lvl w:ilvl="6" w:tplc="FFFFFFFF" w:tentative="1">
      <w:start w:val="1"/>
      <w:numFmt w:val="decimal"/>
      <w:lvlText w:val="%7."/>
      <w:lvlJc w:val="left"/>
      <w:pPr>
        <w:ind w:left="5287" w:hanging="360"/>
      </w:pPr>
    </w:lvl>
    <w:lvl w:ilvl="7" w:tplc="FFFFFFFF" w:tentative="1">
      <w:start w:val="1"/>
      <w:numFmt w:val="lowerLetter"/>
      <w:lvlText w:val="%8."/>
      <w:lvlJc w:val="left"/>
      <w:pPr>
        <w:ind w:left="6007" w:hanging="360"/>
      </w:pPr>
    </w:lvl>
    <w:lvl w:ilvl="8" w:tplc="FFFFFFFF" w:tentative="1">
      <w:start w:val="1"/>
      <w:numFmt w:val="lowerRoman"/>
      <w:lvlText w:val="%9."/>
      <w:lvlJc w:val="right"/>
      <w:pPr>
        <w:ind w:left="6727" w:hanging="180"/>
      </w:pPr>
    </w:lvl>
  </w:abstractNum>
  <w:num w:numId="1" w16cid:durableId="444232889">
    <w:abstractNumId w:val="0"/>
  </w:num>
  <w:num w:numId="2" w16cid:durableId="144471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FB7"/>
    <w:rsid w:val="00085B33"/>
    <w:rsid w:val="001B09AC"/>
    <w:rsid w:val="002367DB"/>
    <w:rsid w:val="00250D4D"/>
    <w:rsid w:val="003D3A47"/>
    <w:rsid w:val="00407D9E"/>
    <w:rsid w:val="004E4A2D"/>
    <w:rsid w:val="00543132"/>
    <w:rsid w:val="005A2359"/>
    <w:rsid w:val="005D05F1"/>
    <w:rsid w:val="00661E40"/>
    <w:rsid w:val="006660FA"/>
    <w:rsid w:val="0068213B"/>
    <w:rsid w:val="0074384F"/>
    <w:rsid w:val="00810435"/>
    <w:rsid w:val="008D2D45"/>
    <w:rsid w:val="008D3395"/>
    <w:rsid w:val="00992045"/>
    <w:rsid w:val="00A742E8"/>
    <w:rsid w:val="00B9553C"/>
    <w:rsid w:val="00BA5FB7"/>
    <w:rsid w:val="00BF1941"/>
    <w:rsid w:val="00C83786"/>
    <w:rsid w:val="00C97D2F"/>
    <w:rsid w:val="00CD41A9"/>
    <w:rsid w:val="00D7255A"/>
    <w:rsid w:val="00EC55E2"/>
    <w:rsid w:val="00F40B44"/>
    <w:rsid w:val="00FC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48B72C"/>
  <w15:docId w15:val="{191E185C-DC8D-488B-8595-E7FD90BC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link w:val="Heading1Char"/>
    <w:uiPriority w:val="9"/>
    <w:qFormat/>
    <w:rsid w:val="00543132"/>
    <w:pPr>
      <w:suppressAutoHyphens w:val="0"/>
      <w:autoSpaceDN/>
      <w:ind w:left="759"/>
      <w:textAlignment w:val="auto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Normal1">
    <w:name w:val="Table Normal1"/>
    <w:pPr>
      <w:suppressAutoHyphens/>
    </w:pPr>
  </w:style>
  <w:style w:type="paragraph" w:customStyle="1" w:styleId="Standarduser">
    <w:name w:val="Standard (user)"/>
    <w:pPr>
      <w:suppressAutoHyphens/>
    </w:pPr>
    <w:rPr>
      <w:rFonts w:cs="Arial"/>
    </w:rPr>
  </w:style>
  <w:style w:type="paragraph" w:styleId="ListParagraph">
    <w:name w:val="List Paragraph"/>
    <w:basedOn w:val="Standard"/>
    <w:uiPriority w:val="1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4E4A2D"/>
    <w:pPr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43132"/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Тугай Вадим Витальевич</cp:lastModifiedBy>
  <cp:revision>14</cp:revision>
  <dcterms:created xsi:type="dcterms:W3CDTF">2024-02-17T06:00:00Z</dcterms:created>
  <dcterms:modified xsi:type="dcterms:W3CDTF">2024-03-04T20:56:00Z</dcterms:modified>
</cp:coreProperties>
</file>