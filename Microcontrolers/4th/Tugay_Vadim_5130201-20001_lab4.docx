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E60D" w14:textId="77777777" w:rsidR="004E4A2D" w:rsidRPr="004E4A2D" w:rsidRDefault="004E4A2D" w:rsidP="00543132">
      <w:pPr>
        <w:spacing w:line="360" w:lineRule="auto"/>
        <w:jc w:val="center"/>
        <w:rPr>
          <w:color w:val="000000" w:themeColor="text1"/>
          <w:szCs w:val="28"/>
        </w:rPr>
      </w:pPr>
      <w:r w:rsidRPr="004E4A2D">
        <w:rPr>
          <w:color w:val="000000" w:themeColor="text1"/>
          <w:szCs w:val="28"/>
        </w:rPr>
        <w:t>МИНИСТЕРСТВО НАУКИ И ВЫСШЕГО ОБРАЗОВАНИЯ РФ</w:t>
      </w:r>
    </w:p>
    <w:p w14:paraId="3CFEB9D8" w14:textId="4C717F7A" w:rsidR="00BA5FB7" w:rsidRPr="004E4A2D" w:rsidRDefault="004E4A2D" w:rsidP="0054313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E4A2D">
        <w:rPr>
          <w:rFonts w:ascii="Times New Roman" w:hAnsi="Times New Roman" w:cs="Times New Roman"/>
          <w:sz w:val="24"/>
          <w:szCs w:val="28"/>
        </w:rPr>
        <w:t>САНКТ-ПЕТЕРБУРГСКИЙ ПОЛИТЕХНИЧЕСКИЙ УНИВЕРСИТЕТ ПЕТРА ВЕЛИКОГО</w:t>
      </w:r>
    </w:p>
    <w:p w14:paraId="132C643F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Институт компьютерных наук и технологий</w:t>
      </w:r>
    </w:p>
    <w:p w14:paraId="290E7105" w14:textId="77777777" w:rsidR="00BA5FB7" w:rsidRPr="004E4A2D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E4A2D">
        <w:rPr>
          <w:rFonts w:ascii="Times New Roman" w:hAnsi="Times New Roman"/>
          <w:sz w:val="28"/>
          <w:szCs w:val="28"/>
        </w:rPr>
        <w:t>Высшая школа искусственного интеллекта</w:t>
      </w:r>
    </w:p>
    <w:p w14:paraId="287C2D9C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667CA30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06C48D93" w14:textId="77777777" w:rsidR="00BA5FB7" w:rsidRDefault="00BA5FB7" w:rsidP="00BC0951">
      <w:pPr>
        <w:pStyle w:val="Standarduser"/>
        <w:spacing w:line="360" w:lineRule="auto"/>
        <w:rPr>
          <w:rFonts w:ascii="Times New Roman" w:hAnsi="Times New Roman"/>
        </w:rPr>
      </w:pPr>
    </w:p>
    <w:p w14:paraId="7863B211" w14:textId="77777777" w:rsidR="00543132" w:rsidRPr="00543132" w:rsidRDefault="00543132" w:rsidP="00543132">
      <w:pPr>
        <w:pStyle w:val="Standarduser"/>
        <w:spacing w:line="360" w:lineRule="auto"/>
        <w:jc w:val="center"/>
        <w:rPr>
          <w:rFonts w:ascii="Times New Roman" w:hAnsi="Times New Roman"/>
        </w:rPr>
      </w:pPr>
    </w:p>
    <w:p w14:paraId="6ECF2611" w14:textId="3C2CF2E2" w:rsidR="00543132" w:rsidRDefault="001B09AC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Отчёт </w:t>
      </w:r>
      <w:r w:rsidR="00543132">
        <w:rPr>
          <w:rFonts w:ascii="Times New Roman" w:hAnsi="Times New Roman"/>
          <w:sz w:val="28"/>
          <w:szCs w:val="28"/>
        </w:rPr>
        <w:t xml:space="preserve">по </w:t>
      </w:r>
      <w:r w:rsidR="00543132" w:rsidRPr="00543132">
        <w:rPr>
          <w:rFonts w:ascii="Times New Roman" w:hAnsi="Times New Roman"/>
          <w:sz w:val="28"/>
          <w:szCs w:val="28"/>
        </w:rPr>
        <w:t>лабораторной работе №</w:t>
      </w:r>
      <w:r w:rsidR="00BC0951" w:rsidRPr="00BC0951">
        <w:rPr>
          <w:rFonts w:ascii="Times New Roman" w:hAnsi="Times New Roman"/>
          <w:sz w:val="28"/>
          <w:szCs w:val="28"/>
        </w:rPr>
        <w:t>4</w:t>
      </w:r>
      <w:r w:rsidR="00543132" w:rsidRPr="00543132">
        <w:rPr>
          <w:rFonts w:ascii="Times New Roman" w:hAnsi="Times New Roman"/>
          <w:sz w:val="28"/>
          <w:szCs w:val="28"/>
        </w:rPr>
        <w:t xml:space="preserve"> </w:t>
      </w:r>
      <w:r w:rsidRPr="00543132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3D77F6BA" w14:textId="4E725C28" w:rsidR="00BA5FB7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14:paraId="4B00E13E" w14:textId="1807057C" w:rsidR="00543132" w:rsidRDefault="00543132" w:rsidP="0054313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14:paraId="4BD3AEB3" w14:textId="459709D9" w:rsidR="00BA5FB7" w:rsidRPr="00BC0951" w:rsidRDefault="00D7255A" w:rsidP="00BC095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C0951">
        <w:rPr>
          <w:rFonts w:ascii="Times New Roman" w:hAnsi="Times New Roman" w:cs="Times New Roman"/>
          <w:sz w:val="28"/>
          <w:szCs w:val="28"/>
        </w:rPr>
        <w:t>таймера для формирования заданного временного интервала и аппаратного прерывания для перевода микроконтроллера в режим пониженного энергопотребления</w:t>
      </w:r>
    </w:p>
    <w:p w14:paraId="7F9DE6BF" w14:textId="77777777" w:rsidR="00BA5FB7" w:rsidRDefault="00BA5FB7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6BA1" w14:textId="77777777" w:rsidR="00BA5FB7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51A5FF2A" w14:textId="77777777" w:rsidR="00BA5FB7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683ADBE0" w14:textId="081CEFE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Работу выполнил:</w:t>
      </w:r>
    </w:p>
    <w:p w14:paraId="11FA50A4" w14:textId="758B050B" w:rsidR="00BA5FB7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студент группы </w:t>
      </w:r>
      <w:r w:rsidR="004E4A2D" w:rsidRPr="00543132">
        <w:rPr>
          <w:rFonts w:ascii="Times New Roman" w:hAnsi="Times New Roman" w:hint="eastAsia"/>
          <w:sz w:val="28"/>
          <w:szCs w:val="28"/>
        </w:rPr>
        <w:t>5130201/20001</w:t>
      </w:r>
    </w:p>
    <w:p w14:paraId="3FB1D4C8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Тугай В.В.</w:t>
      </w:r>
    </w:p>
    <w:p w14:paraId="4BA2CD7B" w14:textId="77777777" w:rsidR="00543132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4C9DF69" w14:textId="77777777" w:rsidR="004E4A2D" w:rsidRPr="00543132" w:rsidRDefault="004E4A2D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AF4619E" w14:textId="57A22771" w:rsidR="00BA5FB7" w:rsidRPr="00543132" w:rsidRDefault="00543132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 w:rsidR="001B09AC" w:rsidRPr="00543132">
        <w:rPr>
          <w:rFonts w:ascii="Times New Roman" w:hAnsi="Times New Roman"/>
          <w:sz w:val="28"/>
          <w:szCs w:val="28"/>
        </w:rPr>
        <w:t>:</w:t>
      </w:r>
    </w:p>
    <w:p w14:paraId="1C51D386" w14:textId="77777777" w:rsidR="00BA5FB7" w:rsidRPr="00543132" w:rsidRDefault="001B09AC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Вербова Н. М.</w:t>
      </w:r>
    </w:p>
    <w:p w14:paraId="002CA229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55AEC6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7AF01A" w14:textId="77777777" w:rsidR="00BA5FB7" w:rsidRPr="00543132" w:rsidRDefault="00BA5FB7" w:rsidP="00543132">
      <w:pPr>
        <w:pStyle w:val="Standarduser"/>
        <w:spacing w:line="360" w:lineRule="auto"/>
        <w:rPr>
          <w:rFonts w:ascii="Times New Roman" w:hAnsi="Times New Roman"/>
          <w:sz w:val="28"/>
          <w:szCs w:val="28"/>
        </w:rPr>
      </w:pPr>
    </w:p>
    <w:p w14:paraId="1E59CCE5" w14:textId="77777777" w:rsidR="00BA5FB7" w:rsidRPr="00543132" w:rsidRDefault="00BA5FB7" w:rsidP="00543132">
      <w:pPr>
        <w:pStyle w:val="Standarduser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AA74B4D" w14:textId="77777777" w:rsidR="004E4A2D" w:rsidRPr="00543132" w:rsidRDefault="001B09AC" w:rsidP="00543132">
      <w:pPr>
        <w:pStyle w:val="Standarduser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7616308D" w14:textId="2181808F" w:rsidR="00BA5FB7" w:rsidRPr="00543132" w:rsidRDefault="001B09AC" w:rsidP="00543132">
      <w:pPr>
        <w:pStyle w:val="Standarduser"/>
        <w:spacing w:line="360" w:lineRule="auto"/>
        <w:jc w:val="center"/>
        <w:rPr>
          <w:rFonts w:hint="eastAsia"/>
          <w:sz w:val="28"/>
          <w:szCs w:val="28"/>
        </w:rPr>
      </w:pPr>
      <w:r w:rsidRPr="00543132">
        <w:rPr>
          <w:rFonts w:ascii="Times New Roman" w:hAnsi="Times New Roman"/>
          <w:sz w:val="28"/>
          <w:szCs w:val="28"/>
        </w:rPr>
        <w:t>202</w:t>
      </w:r>
      <w:r w:rsidR="004E4A2D" w:rsidRPr="00543132">
        <w:rPr>
          <w:rFonts w:ascii="Times New Roman" w:hAnsi="Times New Roman"/>
          <w:sz w:val="28"/>
          <w:szCs w:val="28"/>
        </w:rPr>
        <w:t>4</w:t>
      </w:r>
    </w:p>
    <w:p w14:paraId="5991E194" w14:textId="77777777" w:rsidR="00543132" w:rsidRPr="00543132" w:rsidRDefault="00543132" w:rsidP="008D2D45">
      <w:pPr>
        <w:pStyle w:val="Heading1"/>
        <w:spacing w:before="240" w:line="360" w:lineRule="auto"/>
        <w:ind w:left="0" w:firstLine="397"/>
        <w:rPr>
          <w:u w:val="none"/>
          <w:lang w:val="ru-RU"/>
        </w:rPr>
      </w:pPr>
      <w:r w:rsidRPr="00543132">
        <w:rPr>
          <w:u w:val="none"/>
          <w:lang w:val="ru-RU"/>
        </w:rPr>
        <w:lastRenderedPageBreak/>
        <w:t>Содержание</w:t>
      </w:r>
      <w:bookmarkStart w:id="0" w:name="_bookmark7"/>
      <w:bookmarkEnd w:id="0"/>
    </w:p>
    <w:p w14:paraId="4C87D7A3" w14:textId="0C0F514F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Цель</w:t>
      </w:r>
    </w:p>
    <w:p w14:paraId="12685F23" w14:textId="5D1E622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Постановка задачи</w:t>
      </w:r>
    </w:p>
    <w:p w14:paraId="491669CD" w14:textId="7CC413A6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Алгоритм программы</w:t>
      </w:r>
    </w:p>
    <w:p w14:paraId="7B89FE7E" w14:textId="786160F5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32"/>
          <w:szCs w:val="32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</w:rPr>
        <w:t>Полученные результаты</w:t>
      </w:r>
    </w:p>
    <w:p w14:paraId="7BE5BE20" w14:textId="58FE303C" w:rsidR="00543132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Вывод</w:t>
      </w:r>
    </w:p>
    <w:p w14:paraId="5F9C2187" w14:textId="537FA825" w:rsidR="00BA5FB7" w:rsidRPr="00543132" w:rsidRDefault="00543132" w:rsidP="008D2D45">
      <w:pPr>
        <w:pStyle w:val="ListParagraph"/>
        <w:numPr>
          <w:ilvl w:val="0"/>
          <w:numId w:val="2"/>
        </w:numPr>
        <w:suppressAutoHyphens w:val="0"/>
        <w:autoSpaceDN/>
        <w:spacing w:before="240" w:after="0" w:line="360" w:lineRule="auto"/>
        <w:textAlignment w:val="auto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Приложение</w:t>
      </w:r>
    </w:p>
    <w:p w14:paraId="325CF735" w14:textId="33846D84" w:rsidR="00543132" w:rsidRPr="008D2D45" w:rsidRDefault="0054313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br w:type="page"/>
      </w:r>
    </w:p>
    <w:p w14:paraId="7A6A42CE" w14:textId="77777777" w:rsidR="00543132" w:rsidRDefault="00543132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FD59FA6" w14:textId="590B40A7" w:rsidR="00543132" w:rsidRPr="00543132" w:rsidRDefault="00543132" w:rsidP="00543132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Цель</w:t>
      </w:r>
    </w:p>
    <w:p w14:paraId="588D49B0" w14:textId="7DB7EFAA" w:rsidR="00BA5FB7" w:rsidRPr="0076167F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ab/>
      </w:r>
      <w:r w:rsidR="0076167F" w:rsidRPr="0076167F">
        <w:rPr>
          <w:rFonts w:ascii="Times New Roman" w:hAnsi="Times New Roman" w:cs="Times New Roman"/>
          <w:sz w:val="28"/>
          <w:szCs w:val="28"/>
        </w:rPr>
        <w:t>Ознакомится с основными методами формирования заданных интервалов времени и перевода микроконтроллера в режим пониженного энергопотребления. Закрепить навыки работы с осциллографом и оценочной платой MCBSTM32F200 в качестве измерительного генератора.</w:t>
      </w:r>
    </w:p>
    <w:p w14:paraId="3F50D422" w14:textId="77777777" w:rsidR="00BA5FB7" w:rsidRDefault="00BA5FB7" w:rsidP="00543132">
      <w:pPr>
        <w:pStyle w:val="Standard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E6E51C" w14:textId="1FBC1D4A" w:rsidR="00BA5FB7" w:rsidRPr="00543132" w:rsidRDefault="00543132" w:rsidP="00543132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2601F800" w14:textId="77777777" w:rsidR="0076167F" w:rsidRDefault="00543132" w:rsidP="00543132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9553C" w:rsidRPr="00B9553C">
        <w:rPr>
          <w:rFonts w:ascii="Times New Roman" w:hAnsi="Times New Roman" w:cs="Times New Roman"/>
          <w:bCs/>
          <w:sz w:val="28"/>
          <w:szCs w:val="28"/>
        </w:rPr>
        <w:t>И</w:t>
      </w:r>
      <w:r w:rsidR="0076167F" w:rsidRPr="0076167F">
        <w:rPr>
          <w:rFonts w:ascii="Times New Roman" w:hAnsi="Times New Roman" w:cs="Times New Roman"/>
          <w:bCs/>
          <w:sz w:val="28"/>
          <w:szCs w:val="28"/>
        </w:rPr>
        <w:t>спользуя библиотеки Keil μVision5, разработать программу для микроконтроллера (МК) STM32F200, которая при помощи таймера формирует периодическое попеременное включение и выключение светодиодов PG6 и PG7 с заданными временными характеристиками (периодом следования переключений и/или длительностью фаз этого периода). При нажатии на кнопку “WAKEUP” программа должна переводить МК в спящий режим, а при ее отпускании пробуждать МК (</w:t>
      </w:r>
      <w:r w:rsidR="0076167F">
        <w:rPr>
          <w:rFonts w:ascii="Times New Roman" w:hAnsi="Times New Roman" w:cs="Times New Roman"/>
          <w:bCs/>
          <w:sz w:val="28"/>
          <w:szCs w:val="28"/>
        </w:rPr>
        <w:t>С</w:t>
      </w:r>
      <w:r w:rsidR="0076167F" w:rsidRPr="0076167F">
        <w:rPr>
          <w:rFonts w:ascii="Times New Roman" w:hAnsi="Times New Roman" w:cs="Times New Roman"/>
          <w:bCs/>
          <w:sz w:val="28"/>
          <w:szCs w:val="28"/>
        </w:rPr>
        <w:t xml:space="preserve">м. </w:t>
      </w:r>
      <w:r w:rsidR="0076167F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76167F" w:rsidRPr="0076167F">
        <w:rPr>
          <w:rFonts w:ascii="Times New Roman" w:hAnsi="Times New Roman" w:cs="Times New Roman"/>
          <w:bCs/>
          <w:sz w:val="28"/>
          <w:szCs w:val="28"/>
        </w:rPr>
        <w:t xml:space="preserve"> 1).</w:t>
      </w:r>
    </w:p>
    <w:p w14:paraId="2833737D" w14:textId="77777777" w:rsidR="0076167F" w:rsidRDefault="0076167F" w:rsidP="00543132">
      <w:pPr>
        <w:pStyle w:val="Standard"/>
        <w:spacing w:line="360" w:lineRule="auto"/>
        <w:jc w:val="both"/>
        <w:rPr>
          <w:rFonts w:hint="eastAsia"/>
          <w:noProof/>
        </w:rPr>
      </w:pPr>
    </w:p>
    <w:p w14:paraId="26F024F6" w14:textId="5F24E8C0" w:rsidR="00BA5FB7" w:rsidRDefault="0076167F" w:rsidP="0076167F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248F14" wp14:editId="4D919F72">
            <wp:extent cx="5607000" cy="2914558"/>
            <wp:effectExtent l="0" t="0" r="0" b="0"/>
            <wp:docPr id="522340169" name="Picture 8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00" cy="29145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9510FF7" w14:textId="77777777" w:rsidR="0076167F" w:rsidRDefault="0076167F" w:rsidP="0076167F">
      <w:pPr>
        <w:pStyle w:val="Standard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F40B44">
        <w:rPr>
          <w:rFonts w:ascii="Times New Roman" w:hAnsi="Times New Roman"/>
          <w:sz w:val="20"/>
          <w:szCs w:val="20"/>
        </w:rPr>
        <w:t>Рисунок 1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E60B7E4" w14:textId="718EAB5D" w:rsidR="0076167F" w:rsidRPr="0076167F" w:rsidRDefault="0076167F" w:rsidP="0076167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t>Схема блоков кнопок и светодиодов</w:t>
      </w:r>
    </w:p>
    <w:p w14:paraId="65C6B746" w14:textId="77777777" w:rsidR="00BA5FB7" w:rsidRDefault="00BA5FB7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5754E9" w14:textId="5EF01CAF" w:rsidR="0076167F" w:rsidRDefault="0076167F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B6B01F" w14:textId="77777777" w:rsidR="0076167F" w:rsidRPr="00EE7F78" w:rsidRDefault="0076167F" w:rsidP="00543132">
      <w:pPr>
        <w:pStyle w:val="Standard"/>
        <w:widowControl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71E454" w14:textId="17FBECC1" w:rsidR="00BA5FB7" w:rsidRPr="00543132" w:rsidRDefault="00543132" w:rsidP="00543132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1B09AC" w:rsidRPr="00543132">
        <w:rPr>
          <w:rFonts w:ascii="Times New Roman" w:hAnsi="Times New Roman"/>
          <w:b/>
          <w:bCs/>
          <w:sz w:val="28"/>
          <w:szCs w:val="28"/>
        </w:rPr>
        <w:t>Алгоритм программы</w:t>
      </w:r>
    </w:p>
    <w:p w14:paraId="0A80C85B" w14:textId="22F3E65D" w:rsidR="00646ABC" w:rsidRPr="00646ABC" w:rsidRDefault="001B09AC" w:rsidP="00646AB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="00646ABC" w:rsidRPr="00646ABC">
        <w:rPr>
          <w:rFonts w:ascii="Times New Roman" w:hAnsi="Times New Roman"/>
          <w:sz w:val="28"/>
          <w:szCs w:val="28"/>
        </w:rPr>
        <w:t>Сперва стандартно подключаются несколько библиотек. Стандартно пер</w:t>
      </w:r>
      <w:r w:rsidR="00646ABC">
        <w:rPr>
          <w:rFonts w:ascii="Times New Roman" w:hAnsi="Times New Roman"/>
          <w:sz w:val="28"/>
          <w:szCs w:val="28"/>
        </w:rPr>
        <w:t>еопр</w:t>
      </w:r>
      <w:r w:rsidR="00646ABC" w:rsidRPr="00646ABC">
        <w:rPr>
          <w:rFonts w:ascii="Times New Roman" w:hAnsi="Times New Roman"/>
          <w:sz w:val="28"/>
          <w:szCs w:val="28"/>
        </w:rPr>
        <w:t xml:space="preserve">еделяется функция delay().  </w:t>
      </w:r>
    </w:p>
    <w:p w14:paraId="69D9614E" w14:textId="5C4CD2BF" w:rsidR="00646ABC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6ABC">
        <w:rPr>
          <w:rFonts w:ascii="Times New Roman" w:hAnsi="Times New Roman"/>
          <w:sz w:val="28"/>
          <w:szCs w:val="28"/>
        </w:rPr>
        <w:t>Переопределяется функция обработки прерываний от стандартного таймера TIM и DAC (ЦАП – цифрово аналоговый преобразователь). Обработчик прерывания от таймера должен сбросить бит TIM_SR_UIF регистра TIMx-&gt;SR путём записи в бит 0. Иначе, после возврата из прерывания, будет снова вызван его обработчик. Проверяем, было ли прерывание от таймера в условии. Если да, то сбрасываем бит TIM_SR_UIF. Светодиод G8 на время загорается, затем гаснет.</w:t>
      </w:r>
    </w:p>
    <w:p w14:paraId="14473B86" w14:textId="0325B59E" w:rsidR="00646ABC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6ABC">
        <w:rPr>
          <w:rFonts w:ascii="Times New Roman" w:hAnsi="Times New Roman"/>
          <w:sz w:val="28"/>
          <w:szCs w:val="28"/>
        </w:rPr>
        <w:t>Переопределяется прерывание для нулевой линии. При прерывании по нажатию кнопки WAKEUP светодиод G6 на время загорается, затем гаснет. И сбрасывается флаг прерывания.</w:t>
      </w:r>
    </w:p>
    <w:p w14:paraId="5C8F1B09" w14:textId="06184AF0" w:rsidR="00646ABC" w:rsidRPr="00236AC9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 xml:space="preserve">В основном теле программы настраиваем выводы PG6 и PG7 на вывод цифровых данных аналогично предыдущим лабораторным работам. Переводим МК в состояние DeepSleep, чтобы избежать дребезг сигнала. Резервируем две линии под прерывания (сконфигурировали маскирующие биты), настраиваем линию прерывания на возрастающий и падающий фронт. Прикрепляем pa0 к зарезервированной линии. </w:t>
      </w:r>
    </w:p>
    <w:p w14:paraId="064FB8BB" w14:textId="21E30F64" w:rsidR="00646ABC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6ABC">
        <w:rPr>
          <w:rFonts w:ascii="Times New Roman" w:hAnsi="Times New Roman"/>
          <w:sz w:val="28"/>
          <w:szCs w:val="28"/>
        </w:rPr>
        <w:t>Устанавливаем приоритет прерывания с помощью регистров приоритета прерывания NVIC_IPR (см. файл CD00228163.pdf). Для линии использовалась функция “void NVIC_SetPriority(IRQn_Type IRQn, uint32_t priority))” из строки 1464 файла core_cm3.h. В данной функции на первом месте стоит тип прерывания, то есть его позиция в таблице прерываний, а на втором непосредственно приоритет. И активируем прерывание. Для этого необходимо воспользоваться справочным руководством по программированию (см. файл CD00228163.pdf) активация обработки определенного вектора прерывания осуществляется с помощью регистров NVIC_ISER. Для линии использовалась функция “void NVIC_EnableIRQ(IRQn_Type IRQn)” из строки 1382 файла core_cm3.h.</w:t>
      </w:r>
    </w:p>
    <w:p w14:paraId="1CB8F037" w14:textId="12249E8C" w:rsidR="00646ABC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lastRenderedPageBreak/>
        <w:t>Разрешаем таймеру генерацию прерываний (по умолчанию, после сброса бит TIM_CR1_URS сброшен в 0 и прерывание генерируется как при переполнении счётчика, так и при установке бита TIM_EGR_UG).</w:t>
      </w:r>
    </w:p>
    <w:p w14:paraId="722E5992" w14:textId="7DE42859" w:rsidR="00BA5FB7" w:rsidRPr="00646ABC" w:rsidRDefault="00646ABC" w:rsidP="00646ABC">
      <w:pPr>
        <w:pStyle w:val="Standard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6ABC">
        <w:rPr>
          <w:rFonts w:ascii="Times New Roman" w:hAnsi="Times New Roman"/>
          <w:sz w:val="28"/>
          <w:szCs w:val="28"/>
        </w:rPr>
        <w:t>Запускаем цикл в котором поочередно запускаются и гаснут светодиоды G6 и G7.</w:t>
      </w:r>
    </w:p>
    <w:p w14:paraId="24CE1C69" w14:textId="77777777" w:rsidR="00646ABC" w:rsidRPr="00646ABC" w:rsidRDefault="00646ABC" w:rsidP="00646AB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4F80F20" w14:textId="572DFB4E" w:rsidR="0074384F" w:rsidRPr="00543132" w:rsidRDefault="0074384F" w:rsidP="0074384F">
      <w:pPr>
        <w:pStyle w:val="Standard"/>
        <w:widowControl w:val="0"/>
        <w:spacing w:line="360" w:lineRule="auto"/>
        <w:jc w:val="both"/>
        <w:rPr>
          <w:rFonts w:hint="eastAsia"/>
          <w:b/>
          <w:bCs/>
        </w:rPr>
      </w:pPr>
      <w:r>
        <w:rPr>
          <w:rFonts w:ascii="Times New Roman" w:hAnsi="Times New Roman"/>
          <w:sz w:val="28"/>
          <w:szCs w:val="28"/>
        </w:rPr>
        <w:tab/>
      </w:r>
      <w:r w:rsidRPr="0074384F">
        <w:rPr>
          <w:rFonts w:ascii="Times New Roman" w:hAnsi="Times New Roman"/>
          <w:b/>
          <w:bCs/>
          <w:sz w:val="28"/>
          <w:szCs w:val="28"/>
        </w:rPr>
        <w:t>Полученные результаты</w:t>
      </w:r>
    </w:p>
    <w:p w14:paraId="76C2C52E" w14:textId="77777777" w:rsidR="00646ABC" w:rsidRDefault="00646ABC" w:rsidP="00646ABC">
      <w:pPr>
        <w:pStyle w:val="Standarduser"/>
        <w:widowControl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работы с осциллографом были получены следующие результаты:</w:t>
      </w:r>
    </w:p>
    <w:p w14:paraId="6026316B" w14:textId="68649C08" w:rsidR="00646ABC" w:rsidRDefault="00646ABC" w:rsidP="00646ABC">
      <w:pPr>
        <w:pStyle w:val="Standarduser"/>
        <w:widowControl w:val="0"/>
        <w:jc w:val="center"/>
        <w:rPr>
          <w:rFonts w:hint="eastAsi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687AAC5C" wp14:editId="59CA047B">
            <wp:extent cx="4411744" cy="2526384"/>
            <wp:effectExtent l="0" t="0" r="0" b="1270"/>
            <wp:docPr id="850945595" name="Picture 4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850" cy="2543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061EFD" w14:textId="77777777" w:rsidR="00646ABC" w:rsidRDefault="00646ABC" w:rsidP="00646ABC">
      <w:pPr>
        <w:pStyle w:val="Standarduser"/>
        <w:widowControl w:val="0"/>
        <w:jc w:val="center"/>
        <w:rPr>
          <w:rFonts w:hint="eastAsia"/>
        </w:rPr>
      </w:pPr>
    </w:p>
    <w:p w14:paraId="3442C0CB" w14:textId="461221E0" w:rsidR="00646ABC" w:rsidRPr="0071018F" w:rsidRDefault="00646ABC" w:rsidP="00646ABC">
      <w:pPr>
        <w:pStyle w:val="Bullet"/>
        <w:tabs>
          <w:tab w:val="clear" w:pos="288"/>
        </w:tabs>
        <w:spacing w:line="360" w:lineRule="auto"/>
        <w:ind w:firstLine="709"/>
        <w:rPr>
          <w:lang w:val="ru-RU"/>
        </w:rPr>
      </w:pPr>
      <w:r>
        <w:rPr>
          <w:rFonts w:cs="Times New Roman"/>
          <w:sz w:val="28"/>
          <w:szCs w:val="28"/>
          <w:lang w:val="ru-RU" w:bidi="ar-SA"/>
        </w:rPr>
        <w:t>Программное измерение периода, частоты сигнала</w:t>
      </w:r>
      <w:r>
        <w:rPr>
          <w:rFonts w:cs="Times New Roman"/>
          <w:color w:val="000000"/>
          <w:sz w:val="28"/>
          <w:szCs w:val="28"/>
          <w:lang w:val="ru-RU"/>
        </w:rPr>
        <w:t>, ширины положительного и отрицательного уровней (состояние “включено”/состояние “выключено”), коэффициента заполнения периода (скважности) представлено на изображении ниже.</w:t>
      </w:r>
    </w:p>
    <w:p w14:paraId="7FEB0D4D" w14:textId="77777777" w:rsidR="00646ABC" w:rsidRDefault="00646ABC" w:rsidP="00646ABC">
      <w:pPr>
        <w:pStyle w:val="Bullet"/>
        <w:tabs>
          <w:tab w:val="clear" w:pos="288"/>
        </w:tabs>
        <w:ind w:left="360"/>
        <w:rPr>
          <w:rFonts w:ascii="Cambria" w:hAnsi="Cambria"/>
          <w:color w:val="000000"/>
          <w:szCs w:val="20"/>
          <w:lang w:val="ru-RU"/>
        </w:rPr>
      </w:pPr>
    </w:p>
    <w:p w14:paraId="667AD893" w14:textId="6C9E43A1" w:rsidR="005A2359" w:rsidRPr="00646ABC" w:rsidRDefault="00646ABC" w:rsidP="00646ABC">
      <w:pPr>
        <w:pStyle w:val="Standarduser"/>
        <w:widowControl w:val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B5EE54" wp14:editId="528FAAF4">
            <wp:extent cx="4194928" cy="2394408"/>
            <wp:effectExtent l="0" t="0" r="0" b="6350"/>
            <wp:docPr id="309361330" name="Picture 3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882" cy="24012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0A556C" w14:textId="0D7BCAD5" w:rsidR="0074384F" w:rsidRPr="008D2D45" w:rsidRDefault="001B09AC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</w:rPr>
      </w:pPr>
      <w:r w:rsidRPr="0074384F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E332150" w14:textId="10EF7F16" w:rsidR="0074384F" w:rsidRPr="005A2359" w:rsidRDefault="001B09AC" w:rsidP="005A235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46ABC" w:rsidRPr="00646ABC">
        <w:rPr>
          <w:rFonts w:ascii="Times New Roman" w:hAnsi="Times New Roman" w:cs="Times New Roman"/>
          <w:sz w:val="28"/>
          <w:szCs w:val="28"/>
        </w:rPr>
        <w:t>Были освоены основные методы формирования заданных интервалов времени и перевода микроконтроллера в режим пониженного энергопотребления. Закреплены навыки работы с осциллографом и оценочной платой MCBSTM32F200 в качестве измерительного генератора.</w:t>
      </w:r>
      <w:r w:rsidR="005A2359" w:rsidRPr="005A2359">
        <w:rPr>
          <w:rFonts w:ascii="Times New Roman" w:hAnsi="Times New Roman" w:cs="Times New Roman"/>
          <w:sz w:val="28"/>
          <w:szCs w:val="28"/>
        </w:rPr>
        <w:br w:type="page"/>
      </w:r>
    </w:p>
    <w:p w14:paraId="351E4E14" w14:textId="59AD2542" w:rsidR="0074384F" w:rsidRPr="008D2D45" w:rsidRDefault="0074384F" w:rsidP="0074384F">
      <w:pPr>
        <w:pStyle w:val="Standard"/>
        <w:widowControl w:val="0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14:paraId="549D5A4D" w14:textId="77777777" w:rsidR="0074384F" w:rsidRPr="00661E40" w:rsidRDefault="0074384F" w:rsidP="0074384F">
      <w:pPr>
        <w:pStyle w:val="Standard"/>
        <w:widowControl w:val="0"/>
        <w:spacing w:line="360" w:lineRule="auto"/>
        <w:jc w:val="both"/>
        <w:rPr>
          <w:rFonts w:ascii="Times New Roman" w:hAnsi="Times New Roman"/>
          <w:sz w:val="13"/>
          <w:szCs w:val="13"/>
          <w:lang w:val="en-US"/>
        </w:rPr>
      </w:pPr>
    </w:p>
    <w:p w14:paraId="0024D8B5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#include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"stm32f2xx.h"</w:t>
      </w:r>
      <w:r>
        <w:rPr>
          <w:rFonts w:ascii="Menlo" w:hAnsi="Menlo" w:cs="Menlo"/>
          <w:color w:val="E1E1E6"/>
          <w:sz w:val="18"/>
          <w:szCs w:val="18"/>
        </w:rPr>
        <w:t xml:space="preserve">                  </w:t>
      </w:r>
      <w:r>
        <w:rPr>
          <w:rFonts w:ascii="Menlo" w:hAnsi="Menlo" w:cs="Menlo"/>
          <w:color w:val="5A4B81"/>
          <w:sz w:val="18"/>
          <w:szCs w:val="18"/>
        </w:rPr>
        <w:t>// Device header</w:t>
      </w:r>
    </w:p>
    <w:p w14:paraId="209A35F4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#include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"core_cm3.h"</w:t>
      </w:r>
    </w:p>
    <w:p w14:paraId="57148CD6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#include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E7DE79"/>
          <w:sz w:val="18"/>
          <w:szCs w:val="18"/>
        </w:rPr>
        <w:t>"core_cm0.h"</w:t>
      </w:r>
    </w:p>
    <w:p w14:paraId="4A6BC2A3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2316B957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</w:t>
      </w:r>
    </w:p>
    <w:p w14:paraId="39D0F514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{</w:t>
      </w:r>
    </w:p>
    <w:p w14:paraId="2056DC21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unsigned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long</w:t>
      </w:r>
      <w:r>
        <w:rPr>
          <w:rFonts w:ascii="Menlo" w:hAnsi="Menlo" w:cs="Menlo"/>
          <w:color w:val="E1E1E6"/>
          <w:sz w:val="18"/>
          <w:szCs w:val="18"/>
        </w:rPr>
        <w:t xml:space="preserve"> i;</w:t>
      </w:r>
    </w:p>
    <w:p w14:paraId="3F47ABFD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3B9DE61F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for</w:t>
      </w:r>
      <w:r>
        <w:rPr>
          <w:rFonts w:ascii="Menlo" w:hAnsi="Menlo" w:cs="Menlo"/>
          <w:color w:val="E1E1E6"/>
          <w:sz w:val="18"/>
          <w:szCs w:val="18"/>
        </w:rPr>
        <w:t>(i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>; i</w:t>
      </w:r>
      <w:r>
        <w:rPr>
          <w:rFonts w:ascii="Menlo" w:hAnsi="Menlo" w:cs="Menlo"/>
          <w:color w:val="FF79C6"/>
          <w:sz w:val="18"/>
          <w:szCs w:val="18"/>
        </w:rPr>
        <w:t>&lt;</w:t>
      </w:r>
      <w:r>
        <w:rPr>
          <w:rFonts w:ascii="Menlo" w:hAnsi="Menlo" w:cs="Menlo"/>
          <w:color w:val="78D1E1"/>
          <w:sz w:val="18"/>
          <w:szCs w:val="18"/>
        </w:rPr>
        <w:t>2000000</w:t>
      </w:r>
      <w:r>
        <w:rPr>
          <w:rFonts w:ascii="Menlo" w:hAnsi="Menlo" w:cs="Menlo"/>
          <w:color w:val="E1E1E6"/>
          <w:sz w:val="18"/>
          <w:szCs w:val="18"/>
        </w:rPr>
        <w:t>; i</w:t>
      </w:r>
      <w:r>
        <w:rPr>
          <w:rFonts w:ascii="Menlo" w:hAnsi="Menlo" w:cs="Menlo"/>
          <w:color w:val="FF79C6"/>
          <w:sz w:val="18"/>
          <w:szCs w:val="18"/>
        </w:rPr>
        <w:t>++</w:t>
      </w:r>
      <w:r>
        <w:rPr>
          <w:rFonts w:ascii="Menlo" w:hAnsi="Menlo" w:cs="Menlo"/>
          <w:color w:val="E1E1E6"/>
          <w:sz w:val="18"/>
          <w:szCs w:val="18"/>
        </w:rPr>
        <w:t>){}</w:t>
      </w:r>
    </w:p>
    <w:p w14:paraId="33920B9A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04D3F2B5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5212C27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TIM_DAC_IRQHandler</w:t>
      </w:r>
      <w:r>
        <w:rPr>
          <w:rFonts w:ascii="Menlo" w:hAnsi="Menlo" w:cs="Menlo"/>
          <w:color w:val="E1E1E6"/>
          <w:sz w:val="18"/>
          <w:szCs w:val="18"/>
        </w:rPr>
        <w:t>()</w:t>
      </w:r>
    </w:p>
    <w:p w14:paraId="34BB890E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{</w:t>
      </w:r>
    </w:p>
    <w:p w14:paraId="1985A38C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FF79C6"/>
          <w:sz w:val="18"/>
          <w:szCs w:val="18"/>
        </w:rPr>
        <w:t>if</w:t>
      </w:r>
      <w:r>
        <w:rPr>
          <w:rFonts w:ascii="Menlo" w:hAnsi="Menlo" w:cs="Menlo"/>
          <w:color w:val="E1E1E6"/>
          <w:sz w:val="18"/>
          <w:szCs w:val="18"/>
        </w:rPr>
        <w:t>(TIM6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SR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>TIM_SR_UIF)</w:t>
      </w:r>
    </w:p>
    <w:p w14:paraId="36DFF3F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{</w:t>
      </w:r>
    </w:p>
    <w:p w14:paraId="489E6CB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SR</w:t>
      </w:r>
      <w:r>
        <w:rPr>
          <w:rFonts w:ascii="Menlo" w:hAnsi="Menlo" w:cs="Menlo"/>
          <w:color w:val="FF79C6"/>
          <w:sz w:val="18"/>
          <w:szCs w:val="18"/>
        </w:rPr>
        <w:t>&amp;=~</w:t>
      </w:r>
      <w:r>
        <w:rPr>
          <w:rFonts w:ascii="Menlo" w:hAnsi="Menlo" w:cs="Menlo"/>
          <w:color w:val="E1E1E6"/>
          <w:sz w:val="18"/>
          <w:szCs w:val="18"/>
        </w:rPr>
        <w:t>TIM_SR_UIF;</w:t>
      </w:r>
    </w:p>
    <w:p w14:paraId="00BCC415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8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64BAFDD1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74A830DC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8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73676FD7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}</w:t>
      </w:r>
    </w:p>
    <w:p w14:paraId="623A77F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781988CF" w14:textId="77777777" w:rsidR="00236AC9" w:rsidRDefault="00236AC9" w:rsidP="00236AC9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6A268FC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EXTI0_IRQHandler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FF79C6"/>
          <w:sz w:val="18"/>
          <w:szCs w:val="18"/>
        </w:rPr>
        <w:t>void</w:t>
      </w:r>
      <w:r>
        <w:rPr>
          <w:rFonts w:ascii="Menlo" w:hAnsi="Menlo" w:cs="Menlo"/>
          <w:color w:val="E1E1E6"/>
          <w:sz w:val="18"/>
          <w:szCs w:val="18"/>
        </w:rPr>
        <w:t>)</w:t>
      </w:r>
    </w:p>
    <w:p w14:paraId="1FA241B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{</w:t>
      </w:r>
    </w:p>
    <w:p w14:paraId="2EC0163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1A205AA7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66426E04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1D8375E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574E1E31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PR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EXTI_PR_PR0;</w:t>
      </w:r>
    </w:p>
    <w:p w14:paraId="6AE91564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0AE6842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867C7EB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int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67E480"/>
          <w:sz w:val="18"/>
          <w:szCs w:val="18"/>
        </w:rPr>
        <w:t>main</w:t>
      </w:r>
      <w:r>
        <w:rPr>
          <w:rFonts w:ascii="Menlo" w:hAnsi="Menlo" w:cs="Menlo"/>
          <w:color w:val="E1E1E6"/>
          <w:sz w:val="18"/>
          <w:szCs w:val="18"/>
        </w:rPr>
        <w:t xml:space="preserve"> ()</w:t>
      </w:r>
    </w:p>
    <w:p w14:paraId="506D6BB8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{</w:t>
      </w:r>
    </w:p>
    <w:p w14:paraId="10CA5A86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RCC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AHB1ENR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 // Enable port G clocking</w:t>
      </w:r>
    </w:p>
    <w:p w14:paraId="3DFF70A4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RCC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APB2ENR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 xml:space="preserve"> //SYSCFGEN</w:t>
      </w:r>
    </w:p>
    <w:p w14:paraId="0B9112A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SCB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SCR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2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5784762A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FB614A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13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|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12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>//PG6</w:t>
      </w:r>
    </w:p>
    <w:p w14:paraId="5742497E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15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|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14</w:t>
      </w:r>
      <w:r>
        <w:rPr>
          <w:rFonts w:ascii="Menlo" w:hAnsi="Menlo" w:cs="Menlo"/>
          <w:color w:val="E1E1E6"/>
          <w:sz w:val="18"/>
          <w:szCs w:val="18"/>
        </w:rPr>
        <w:t>;</w:t>
      </w:r>
      <w:r>
        <w:rPr>
          <w:rFonts w:ascii="Menlo" w:hAnsi="Menlo" w:cs="Menlo"/>
          <w:color w:val="5A4B81"/>
          <w:sz w:val="18"/>
          <w:szCs w:val="18"/>
        </w:rPr>
        <w:t>//PG7</w:t>
      </w:r>
    </w:p>
    <w:p w14:paraId="250A3AEB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GPIOA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=</w:t>
      </w:r>
      <w:r>
        <w:rPr>
          <w:rFonts w:ascii="Menlo" w:hAnsi="Menlo" w:cs="Menlo"/>
          <w:color w:val="E1E1E6"/>
          <w:sz w:val="18"/>
          <w:szCs w:val="18"/>
        </w:rPr>
        <w:t xml:space="preserve"> (GPIOA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MODER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E1E1E6"/>
          <w:sz w:val="18"/>
          <w:szCs w:val="18"/>
        </w:rPr>
        <w:t xml:space="preserve">)) </w:t>
      </w:r>
      <w:r>
        <w:rPr>
          <w:rFonts w:ascii="Menlo" w:hAnsi="Menlo" w:cs="Menlo"/>
          <w:color w:val="FF79C6"/>
          <w:sz w:val="18"/>
          <w:szCs w:val="18"/>
        </w:rPr>
        <w:t>&amp;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</w:t>
      </w:r>
      <w:r>
        <w:rPr>
          <w:rFonts w:ascii="Menlo" w:hAnsi="Menlo" w:cs="Menlo"/>
          <w:color w:val="E1E1E6"/>
          <w:sz w:val="18"/>
          <w:szCs w:val="18"/>
        </w:rPr>
        <w:t>);</w:t>
      </w:r>
      <w:r>
        <w:rPr>
          <w:rFonts w:ascii="Menlo" w:hAnsi="Menlo" w:cs="Menlo"/>
          <w:color w:val="5A4B81"/>
          <w:sz w:val="18"/>
          <w:szCs w:val="18"/>
        </w:rPr>
        <w:t>//PA0</w:t>
      </w:r>
    </w:p>
    <w:p w14:paraId="1483228A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5D0C175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IMR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EXTI_IMR_MR0;</w:t>
      </w:r>
    </w:p>
    <w:p w14:paraId="349A5742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RTSR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EXTI_RTSR_TR0;</w:t>
      </w:r>
      <w:r>
        <w:rPr>
          <w:rFonts w:ascii="Menlo" w:hAnsi="Menlo" w:cs="Menlo"/>
          <w:color w:val="5A4B81"/>
          <w:sz w:val="18"/>
          <w:szCs w:val="18"/>
        </w:rPr>
        <w:t xml:space="preserve"> //Rise Signal</w:t>
      </w:r>
    </w:p>
    <w:p w14:paraId="201249D5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EXTI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FTSR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EXTI_FTSR_TR0;</w:t>
      </w:r>
      <w:r>
        <w:rPr>
          <w:rFonts w:ascii="Menlo" w:hAnsi="Menlo" w:cs="Menlo"/>
          <w:color w:val="5A4B81"/>
          <w:sz w:val="18"/>
          <w:szCs w:val="18"/>
        </w:rPr>
        <w:t xml:space="preserve"> //Fall Signal</w:t>
      </w:r>
    </w:p>
    <w:p w14:paraId="78A73576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1BADBD7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SYSCFG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EXTICR[</w:t>
      </w:r>
      <w:r>
        <w:rPr>
          <w:rFonts w:ascii="Menlo" w:hAnsi="Menlo" w:cs="Menlo"/>
          <w:color w:val="78D1E1"/>
          <w:sz w:val="18"/>
          <w:szCs w:val="18"/>
        </w:rPr>
        <w:t>0</w:t>
      </w:r>
      <w:r>
        <w:rPr>
          <w:rFonts w:ascii="Menlo" w:hAnsi="Menlo" w:cs="Menlo"/>
          <w:color w:val="E1E1E6"/>
          <w:sz w:val="18"/>
          <w:szCs w:val="18"/>
        </w:rPr>
        <w:t xml:space="preserve">]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SYSCFG_EXTICR1_EXTI0_PA; </w:t>
      </w:r>
    </w:p>
    <w:p w14:paraId="38909734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1E058667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NVIC_SetPriority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,</w:t>
      </w:r>
      <w:r>
        <w:rPr>
          <w:rFonts w:ascii="Menlo" w:hAnsi="Menlo" w:cs="Menlo"/>
          <w:color w:val="78D1E1"/>
          <w:sz w:val="18"/>
          <w:szCs w:val="18"/>
        </w:rPr>
        <w:t>5</w:t>
      </w:r>
      <w:r>
        <w:rPr>
          <w:rFonts w:ascii="Menlo" w:hAnsi="Menlo" w:cs="Menlo"/>
          <w:color w:val="E1E1E6"/>
          <w:sz w:val="18"/>
          <w:szCs w:val="18"/>
        </w:rPr>
        <w:t xml:space="preserve">); </w:t>
      </w:r>
    </w:p>
    <w:p w14:paraId="5501CF18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4172B5F8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</w:t>
      </w:r>
      <w:r>
        <w:rPr>
          <w:rFonts w:ascii="Menlo" w:hAnsi="Menlo" w:cs="Menlo"/>
          <w:color w:val="67E480"/>
          <w:sz w:val="18"/>
          <w:szCs w:val="18"/>
        </w:rPr>
        <w:t>NVIC_EnableIRQ</w:t>
      </w:r>
      <w:r>
        <w:rPr>
          <w:rFonts w:ascii="Menlo" w:hAnsi="Menlo" w:cs="Menlo"/>
          <w:color w:val="E1E1E6"/>
          <w:sz w:val="18"/>
          <w:szCs w:val="18"/>
        </w:rPr>
        <w:t>(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);</w:t>
      </w:r>
    </w:p>
    <w:p w14:paraId="68BBB44C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400B336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RCC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APB1ENR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RCC_APB1ENR_TIM6EN;</w:t>
      </w:r>
    </w:p>
    <w:p w14:paraId="29E7CBCD" w14:textId="77777777" w:rsidR="00236AC9" w:rsidRDefault="00236AC9" w:rsidP="00236AC9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3C823F41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DIER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TIM_DIER_UIE;</w:t>
      </w:r>
    </w:p>
    <w:p w14:paraId="6BC17AE6" w14:textId="77777777" w:rsidR="00236AC9" w:rsidRDefault="00236AC9" w:rsidP="00236AC9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7894C50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 xml:space="preserve">    TIM6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>EGR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>TIM_EGR_UG;</w:t>
      </w:r>
    </w:p>
    <w:p w14:paraId="7E57D14B" w14:textId="77777777" w:rsidR="00236AC9" w:rsidRDefault="00236AC9" w:rsidP="00236AC9">
      <w:pPr>
        <w:shd w:val="clear" w:color="auto" w:fill="191622"/>
        <w:spacing w:after="240" w:line="270" w:lineRule="atLeast"/>
        <w:rPr>
          <w:rFonts w:ascii="Menlo" w:hAnsi="Menlo" w:cs="Menlo"/>
          <w:color w:val="E1E1E6"/>
          <w:sz w:val="18"/>
          <w:szCs w:val="18"/>
        </w:rPr>
      </w:pPr>
    </w:p>
    <w:p w14:paraId="0A05212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FF79C6"/>
          <w:sz w:val="18"/>
          <w:szCs w:val="18"/>
        </w:rPr>
        <w:t>for</w:t>
      </w:r>
      <w:r>
        <w:rPr>
          <w:rFonts w:ascii="Menlo" w:hAnsi="Menlo" w:cs="Menlo"/>
          <w:color w:val="E1E1E6"/>
          <w:sz w:val="18"/>
          <w:szCs w:val="18"/>
        </w:rPr>
        <w:t xml:space="preserve"> (;;)</w:t>
      </w:r>
    </w:p>
    <w:p w14:paraId="01D5DF91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{</w:t>
      </w:r>
    </w:p>
    <w:p w14:paraId="04EE5D9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7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47897899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7FE45107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7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75056EBA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|=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6C75D911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67E480"/>
          <w:sz w:val="18"/>
          <w:szCs w:val="18"/>
        </w:rPr>
        <w:t>delay</w:t>
      </w:r>
      <w:r>
        <w:rPr>
          <w:rFonts w:ascii="Menlo" w:hAnsi="Menlo" w:cs="Menlo"/>
          <w:color w:val="E1E1E6"/>
          <w:sz w:val="18"/>
          <w:szCs w:val="18"/>
        </w:rPr>
        <w:t xml:space="preserve"> ();</w:t>
      </w:r>
    </w:p>
    <w:p w14:paraId="001558FE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GPIOG</w:t>
      </w:r>
      <w:r>
        <w:rPr>
          <w:rFonts w:ascii="Menlo" w:hAnsi="Menlo" w:cs="Menlo"/>
          <w:color w:val="FF79C6"/>
          <w:sz w:val="18"/>
          <w:szCs w:val="18"/>
        </w:rPr>
        <w:t>-&gt;</w:t>
      </w:r>
      <w:r>
        <w:rPr>
          <w:rFonts w:ascii="Menlo" w:hAnsi="Menlo" w:cs="Menlo"/>
          <w:color w:val="E1E1E6"/>
          <w:sz w:val="18"/>
          <w:szCs w:val="18"/>
        </w:rPr>
        <w:t xml:space="preserve">ODR </w:t>
      </w:r>
      <w:r>
        <w:rPr>
          <w:rFonts w:ascii="Menlo" w:hAnsi="Menlo" w:cs="Menlo"/>
          <w:color w:val="FF79C6"/>
          <w:sz w:val="18"/>
          <w:szCs w:val="18"/>
        </w:rPr>
        <w:t>&amp;=</w:t>
      </w:r>
      <w:r>
        <w:rPr>
          <w:rFonts w:ascii="Menlo" w:hAnsi="Menlo" w:cs="Menlo"/>
          <w:color w:val="E1E1E6"/>
          <w:sz w:val="18"/>
          <w:szCs w:val="18"/>
        </w:rPr>
        <w:t xml:space="preserve"> </w:t>
      </w:r>
      <w:r>
        <w:rPr>
          <w:rFonts w:ascii="Menlo" w:hAnsi="Menlo" w:cs="Menlo"/>
          <w:color w:val="FF79C6"/>
          <w:sz w:val="18"/>
          <w:szCs w:val="18"/>
        </w:rPr>
        <w:t>~</w:t>
      </w:r>
      <w:r>
        <w:rPr>
          <w:rFonts w:ascii="Menlo" w:hAnsi="Menlo" w:cs="Menlo"/>
          <w:color w:val="78D1E1"/>
          <w:sz w:val="18"/>
          <w:szCs w:val="18"/>
        </w:rPr>
        <w:t>1</w:t>
      </w:r>
      <w:r>
        <w:rPr>
          <w:rFonts w:ascii="Menlo" w:hAnsi="Menlo" w:cs="Menlo"/>
          <w:color w:val="FF79C6"/>
          <w:sz w:val="18"/>
          <w:szCs w:val="18"/>
        </w:rPr>
        <w:t>ul&lt;&lt;</w:t>
      </w:r>
      <w:r>
        <w:rPr>
          <w:rFonts w:ascii="Menlo" w:hAnsi="Menlo" w:cs="Menlo"/>
          <w:color w:val="78D1E1"/>
          <w:sz w:val="18"/>
          <w:szCs w:val="18"/>
        </w:rPr>
        <w:t>6</w:t>
      </w:r>
      <w:r>
        <w:rPr>
          <w:rFonts w:ascii="Menlo" w:hAnsi="Menlo" w:cs="Menlo"/>
          <w:color w:val="E1E1E6"/>
          <w:sz w:val="18"/>
          <w:szCs w:val="18"/>
        </w:rPr>
        <w:t>;</w:t>
      </w:r>
    </w:p>
    <w:p w14:paraId="4E03A678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7D162B26" w14:textId="77777777" w:rsidR="00236AC9" w:rsidRDefault="00236AC9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</w:rPr>
      </w:pPr>
      <w:r>
        <w:rPr>
          <w:rFonts w:ascii="Menlo" w:hAnsi="Menlo" w:cs="Menlo"/>
          <w:color w:val="E1E1E6"/>
          <w:sz w:val="18"/>
          <w:szCs w:val="18"/>
        </w:rPr>
        <w:t>}</w:t>
      </w:r>
    </w:p>
    <w:p w14:paraId="6DEE95B1" w14:textId="71630E34" w:rsidR="00BA5FB7" w:rsidRPr="00EE7F78" w:rsidRDefault="00BA5FB7" w:rsidP="00236AC9">
      <w:pPr>
        <w:shd w:val="clear" w:color="auto" w:fill="191622"/>
        <w:spacing w:line="270" w:lineRule="atLeast"/>
        <w:rPr>
          <w:rFonts w:ascii="Menlo" w:hAnsi="Menlo" w:cs="Menlo"/>
          <w:color w:val="E1E1E6"/>
          <w:sz w:val="18"/>
          <w:szCs w:val="18"/>
          <w:lang w:val="ru-RU"/>
        </w:rPr>
      </w:pPr>
    </w:p>
    <w:sectPr w:rsidR="00BA5FB7" w:rsidRPr="00EE7F7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88C0" w14:textId="77777777" w:rsidR="00325EE8" w:rsidRDefault="00325EE8">
      <w:r>
        <w:separator/>
      </w:r>
    </w:p>
  </w:endnote>
  <w:endnote w:type="continuationSeparator" w:id="0">
    <w:p w14:paraId="40754E49" w14:textId="77777777" w:rsidR="00325EE8" w:rsidRDefault="00325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FB0B" w14:textId="77777777" w:rsidR="00325EE8" w:rsidRDefault="00325EE8">
      <w:r>
        <w:rPr>
          <w:color w:val="000000"/>
        </w:rPr>
        <w:separator/>
      </w:r>
    </w:p>
  </w:footnote>
  <w:footnote w:type="continuationSeparator" w:id="0">
    <w:p w14:paraId="1CC9E058" w14:textId="77777777" w:rsidR="00325EE8" w:rsidRDefault="00325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461B"/>
    <w:multiLevelType w:val="hybridMultilevel"/>
    <w:tmpl w:val="519642B8"/>
    <w:lvl w:ilvl="0" w:tplc="6F0A6332">
      <w:start w:val="1"/>
      <w:numFmt w:val="decimal"/>
      <w:lvlText w:val="%1)"/>
      <w:lvlJc w:val="left"/>
      <w:pPr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7" w:hanging="360"/>
      </w:pPr>
    </w:lvl>
    <w:lvl w:ilvl="2" w:tplc="FFFFFFFF" w:tentative="1">
      <w:start w:val="1"/>
      <w:numFmt w:val="lowerRoman"/>
      <w:lvlText w:val="%3."/>
      <w:lvlJc w:val="right"/>
      <w:pPr>
        <w:ind w:left="2047" w:hanging="180"/>
      </w:pPr>
    </w:lvl>
    <w:lvl w:ilvl="3" w:tplc="FFFFFFFF" w:tentative="1">
      <w:start w:val="1"/>
      <w:numFmt w:val="decimal"/>
      <w:lvlText w:val="%4."/>
      <w:lvlJc w:val="left"/>
      <w:pPr>
        <w:ind w:left="2767" w:hanging="360"/>
      </w:pPr>
    </w:lvl>
    <w:lvl w:ilvl="4" w:tplc="FFFFFFFF" w:tentative="1">
      <w:start w:val="1"/>
      <w:numFmt w:val="lowerLetter"/>
      <w:lvlText w:val="%5."/>
      <w:lvlJc w:val="left"/>
      <w:pPr>
        <w:ind w:left="3487" w:hanging="360"/>
      </w:pPr>
    </w:lvl>
    <w:lvl w:ilvl="5" w:tplc="FFFFFFFF" w:tentative="1">
      <w:start w:val="1"/>
      <w:numFmt w:val="lowerRoman"/>
      <w:lvlText w:val="%6."/>
      <w:lvlJc w:val="right"/>
      <w:pPr>
        <w:ind w:left="4207" w:hanging="180"/>
      </w:pPr>
    </w:lvl>
    <w:lvl w:ilvl="6" w:tplc="FFFFFFFF" w:tentative="1">
      <w:start w:val="1"/>
      <w:numFmt w:val="decimal"/>
      <w:lvlText w:val="%7."/>
      <w:lvlJc w:val="left"/>
      <w:pPr>
        <w:ind w:left="4927" w:hanging="360"/>
      </w:pPr>
    </w:lvl>
    <w:lvl w:ilvl="7" w:tplc="FFFFFFFF" w:tentative="1">
      <w:start w:val="1"/>
      <w:numFmt w:val="lowerLetter"/>
      <w:lvlText w:val="%8."/>
      <w:lvlJc w:val="left"/>
      <w:pPr>
        <w:ind w:left="5647" w:hanging="360"/>
      </w:pPr>
    </w:lvl>
    <w:lvl w:ilvl="8" w:tplc="FFFFFFFF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" w15:restartNumberingAfterBreak="0">
    <w:nsid w:val="20FA4050"/>
    <w:multiLevelType w:val="hybridMultilevel"/>
    <w:tmpl w:val="8318A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7" w:hanging="360"/>
      </w:pPr>
    </w:lvl>
    <w:lvl w:ilvl="2" w:tplc="FFFFFFFF" w:tentative="1">
      <w:start w:val="1"/>
      <w:numFmt w:val="lowerRoman"/>
      <w:lvlText w:val="%3."/>
      <w:lvlJc w:val="right"/>
      <w:pPr>
        <w:ind w:left="2407" w:hanging="180"/>
      </w:pPr>
    </w:lvl>
    <w:lvl w:ilvl="3" w:tplc="FFFFFFFF" w:tentative="1">
      <w:start w:val="1"/>
      <w:numFmt w:val="decimal"/>
      <w:lvlText w:val="%4."/>
      <w:lvlJc w:val="left"/>
      <w:pPr>
        <w:ind w:left="3127" w:hanging="360"/>
      </w:pPr>
    </w:lvl>
    <w:lvl w:ilvl="4" w:tplc="FFFFFFFF" w:tentative="1">
      <w:start w:val="1"/>
      <w:numFmt w:val="lowerLetter"/>
      <w:lvlText w:val="%5."/>
      <w:lvlJc w:val="left"/>
      <w:pPr>
        <w:ind w:left="3847" w:hanging="360"/>
      </w:pPr>
    </w:lvl>
    <w:lvl w:ilvl="5" w:tplc="FFFFFFFF" w:tentative="1">
      <w:start w:val="1"/>
      <w:numFmt w:val="lowerRoman"/>
      <w:lvlText w:val="%6."/>
      <w:lvlJc w:val="right"/>
      <w:pPr>
        <w:ind w:left="4567" w:hanging="180"/>
      </w:pPr>
    </w:lvl>
    <w:lvl w:ilvl="6" w:tplc="FFFFFFFF" w:tentative="1">
      <w:start w:val="1"/>
      <w:numFmt w:val="decimal"/>
      <w:lvlText w:val="%7."/>
      <w:lvlJc w:val="left"/>
      <w:pPr>
        <w:ind w:left="5287" w:hanging="360"/>
      </w:pPr>
    </w:lvl>
    <w:lvl w:ilvl="7" w:tplc="FFFFFFFF" w:tentative="1">
      <w:start w:val="1"/>
      <w:numFmt w:val="lowerLetter"/>
      <w:lvlText w:val="%8."/>
      <w:lvlJc w:val="left"/>
      <w:pPr>
        <w:ind w:left="6007" w:hanging="360"/>
      </w:pPr>
    </w:lvl>
    <w:lvl w:ilvl="8" w:tplc="FFFFFFFF" w:tentative="1">
      <w:start w:val="1"/>
      <w:numFmt w:val="lowerRoman"/>
      <w:lvlText w:val="%9."/>
      <w:lvlJc w:val="right"/>
      <w:pPr>
        <w:ind w:left="6727" w:hanging="180"/>
      </w:pPr>
    </w:lvl>
  </w:abstractNum>
  <w:num w:numId="1" w16cid:durableId="444232889">
    <w:abstractNumId w:val="0"/>
  </w:num>
  <w:num w:numId="2" w16cid:durableId="14447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B7"/>
    <w:rsid w:val="001379D6"/>
    <w:rsid w:val="001B09AC"/>
    <w:rsid w:val="00236AC9"/>
    <w:rsid w:val="00325EE8"/>
    <w:rsid w:val="003D3A47"/>
    <w:rsid w:val="004E4A2D"/>
    <w:rsid w:val="00543132"/>
    <w:rsid w:val="005A2359"/>
    <w:rsid w:val="005D05F1"/>
    <w:rsid w:val="00607E88"/>
    <w:rsid w:val="00646ABC"/>
    <w:rsid w:val="00661E40"/>
    <w:rsid w:val="0074384F"/>
    <w:rsid w:val="0076167F"/>
    <w:rsid w:val="008D2D45"/>
    <w:rsid w:val="00992045"/>
    <w:rsid w:val="00A742E8"/>
    <w:rsid w:val="00B9553C"/>
    <w:rsid w:val="00BA5FB7"/>
    <w:rsid w:val="00BC0951"/>
    <w:rsid w:val="00BF1941"/>
    <w:rsid w:val="00C83786"/>
    <w:rsid w:val="00C97D2F"/>
    <w:rsid w:val="00CD41A9"/>
    <w:rsid w:val="00D7255A"/>
    <w:rsid w:val="00EC55E2"/>
    <w:rsid w:val="00EE7F78"/>
    <w:rsid w:val="00F40B44"/>
    <w:rsid w:val="00F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48B72C"/>
  <w15:docId w15:val="{191E185C-DC8D-488B-8595-E7FD90BC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78"/>
    <w:pPr>
      <w:autoSpaceDN/>
      <w:textAlignment w:val="auto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paragraph" w:styleId="Heading1">
    <w:name w:val="heading 1"/>
    <w:basedOn w:val="Normal"/>
    <w:link w:val="Heading1Char"/>
    <w:uiPriority w:val="9"/>
    <w:qFormat/>
    <w:rsid w:val="00543132"/>
    <w:pPr>
      <w:ind w:left="759"/>
      <w:outlineLvl w:val="0"/>
    </w:pPr>
    <w:rPr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</w:style>
  <w:style w:type="paragraph" w:customStyle="1" w:styleId="Standarduser">
    <w:name w:val="Standard (user)"/>
    <w:pPr>
      <w:suppressAutoHyphens/>
    </w:pPr>
    <w:rPr>
      <w:rFonts w:cs="Arial"/>
    </w:rPr>
  </w:style>
  <w:style w:type="paragraph" w:styleId="ListParagraph">
    <w:name w:val="List Paragraph"/>
    <w:basedOn w:val="Standard"/>
    <w:uiPriority w:val="1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4E4A2D"/>
    <w:pPr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43132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eastAsia="en-GB" w:bidi="ar-SA"/>
    </w:rPr>
  </w:style>
  <w:style w:type="paragraph" w:customStyle="1" w:styleId="Bullet">
    <w:name w:val="Bullet"/>
    <w:basedOn w:val="Normal"/>
    <w:rsid w:val="00646ABC"/>
    <w:pPr>
      <w:tabs>
        <w:tab w:val="left" w:pos="288"/>
      </w:tabs>
      <w:overflowPunct w:val="0"/>
      <w:autoSpaceDE w:val="0"/>
      <w:autoSpaceDN w:val="0"/>
      <w:spacing w:before="40" w:after="40"/>
      <w:textAlignment w:val="baseline"/>
    </w:pPr>
    <w:rPr>
      <w:rFonts w:cs="Mangal"/>
      <w:sz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Тугай Вадим Витальевич</cp:lastModifiedBy>
  <cp:revision>13</cp:revision>
  <dcterms:created xsi:type="dcterms:W3CDTF">2024-02-17T06:00:00Z</dcterms:created>
  <dcterms:modified xsi:type="dcterms:W3CDTF">2024-03-21T09:23:00Z</dcterms:modified>
</cp:coreProperties>
</file>